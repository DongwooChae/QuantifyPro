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4CBBAEE5" w:rsidR="0072063F" w:rsidRPr="007756CE" w:rsidRDefault="00364435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2024-09-30</w:t>
      </w:r>
    </w:p>
    <w:p w14:paraId="5A2CA81A" w14:textId="71D3E0CC" w:rsidR="0072063F" w:rsidRPr="007756CE" w:rsidRDefault="00364435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(주)비츠로넥스텍</w:t>
      </w:r>
    </w:p>
    <w:p w14:paraId="7E39D119" w14:textId="143EC2A2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비시장성 지분증권 평가보고서</w:t>
      </w:r>
      <w:r w:rsidR="00FE79E2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>(별첨)</w:t>
      </w: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default" r:id="rId10"/>
          <w:footerReference w:type="even" r:id="rId11"/>
          <w:footerReference w:type="default" r:id="rId12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CB5C24" w:rsidRPr="00586E1F" w:rsidRDefault="00CB5C24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CB5C24" w:rsidRPr="00586E1F" w:rsidRDefault="00CB5C24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</w:p>
        <w:p w14:paraId="75DCE8AF" w14:textId="5B6BE8AE" w:rsidR="0035709F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43295593" w:history="1">
            <w:r w:rsidR="0035709F" w:rsidRPr="006249C3">
              <w:rPr>
                <w:rStyle w:val="ac"/>
                <w:rFonts w:eastAsiaTheme="minorHAnsi"/>
                <w:noProof/>
              </w:rPr>
              <w:t>1. 평가개요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_Toc43295593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2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36D78752" w14:textId="71C8AEA9" w:rsidR="0035709F" w:rsidRDefault="00CB5C2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4" w:history="1">
            <w:r w:rsidR="0035709F" w:rsidRPr="006249C3">
              <w:rPr>
                <w:rStyle w:val="ac"/>
                <w:rFonts w:eastAsiaTheme="minorHAnsi"/>
                <w:noProof/>
              </w:rPr>
              <w:t>2. 평가결과 요약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_Toc43295594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056F3779" w14:textId="769FA466" w:rsidR="0035709F" w:rsidRDefault="00CB5C2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5" w:history="1">
            <w:r w:rsidR="0035709F" w:rsidRPr="006249C3">
              <w:rPr>
                <w:rStyle w:val="ac"/>
                <w:rFonts w:eastAsiaTheme="minorHAnsi"/>
                <w:noProof/>
              </w:rPr>
              <w:t>3. 평가대상 기업분석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_Toc43295595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16AFD8E7" w14:textId="01882B59" w:rsidR="0035709F" w:rsidRDefault="00CB5C2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6" w:history="1">
            <w:r w:rsidR="0035709F" w:rsidRPr="006249C3">
              <w:rPr>
                <w:rStyle w:val="ac"/>
                <w:rFonts w:eastAsiaTheme="minorHAnsi"/>
                <w:noProof/>
              </w:rPr>
              <w:t>4. 평가수행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_Toc43295596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7320D561" w14:textId="204F8E01" w:rsidR="0035709F" w:rsidRDefault="00CB5C2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7" w:history="1">
            <w:r w:rsidR="0035709F" w:rsidRPr="006249C3">
              <w:rPr>
                <w:rStyle w:val="ac"/>
                <w:rFonts w:eastAsiaTheme="minorHAnsi"/>
                <w:noProof/>
              </w:rPr>
              <w:t>5. 평가결론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_Toc43295597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4DA6E4AC" w14:textId="68456421" w:rsidR="0035709F" w:rsidRDefault="00CB5C24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43295598" w:history="1">
            <w:r w:rsidR="0035709F" w:rsidRPr="006249C3">
              <w:rPr>
                <w:rStyle w:val="ac"/>
                <w:rFonts w:eastAsiaTheme="minorHAnsi"/>
                <w:noProof/>
              </w:rPr>
              <w:t>6. 민감도 분석</w:t>
            </w:r>
            <w:r w:rsidR="0035709F">
              <w:rPr>
                <w:noProof/>
                <w:webHidden/>
              </w:rPr>
              <w:tab/>
            </w:r>
            <w:r w:rsidR="0035709F">
              <w:rPr>
                <w:noProof/>
                <w:webHidden/>
              </w:rPr>
              <w:fldChar w:fldCharType="begin"/>
            </w:r>
            <w:r w:rsidR="0035709F">
              <w:rPr>
                <w:noProof/>
                <w:webHidden/>
              </w:rPr>
              <w:instrText xml:space="preserve"> PAGEREF _Toc43295598 \h </w:instrText>
            </w:r>
            <w:r w:rsidR="0035709F">
              <w:rPr>
                <w:noProof/>
                <w:webHidden/>
              </w:rPr>
            </w:r>
            <w:r w:rsidR="003570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5709F">
              <w:rPr>
                <w:noProof/>
                <w:webHidden/>
              </w:rPr>
              <w:fldChar w:fldCharType="end"/>
            </w:r>
          </w:hyperlink>
        </w:p>
        <w:p w14:paraId="6D22C9A1" w14:textId="6D79D492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0" w:name="_Toc43295593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0"/>
    </w:p>
    <w:p w14:paraId="1B21564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364435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65FD8692" w:rsidR="00364435" w:rsidRPr="0023312F" w:rsidRDefault="00364435" w:rsidP="0036443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4A20819B" w:rsidR="00364435" w:rsidRPr="0023312F" w:rsidRDefault="00364435" w:rsidP="00364435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(주)비츠로넥스텍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5C18E6BB" w:rsidR="00364435" w:rsidRPr="0023312F" w:rsidRDefault="00364435" w:rsidP="0036443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42588274" w:rsidR="00364435" w:rsidRPr="0023312F" w:rsidRDefault="00364435" w:rsidP="00364435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364435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589172E8" w:rsidR="00364435" w:rsidRPr="0023312F" w:rsidRDefault="00364435" w:rsidP="0036443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5EF21528" w:rsidR="00364435" w:rsidRPr="0023312F" w:rsidRDefault="00364435" w:rsidP="00364435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2024-09-30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0822886F" w:rsidR="00364435" w:rsidRPr="0023312F" w:rsidRDefault="00364435" w:rsidP="0036443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2FD8C931" w:rsidR="00364435" w:rsidRPr="0023312F" w:rsidRDefault="00364435" w:rsidP="00364435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500원</w:t>
            </w:r>
          </w:p>
        </w:tc>
      </w:tr>
      <w:tr w:rsidR="00364435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2AAB1F7D" w:rsidR="00364435" w:rsidRPr="0023312F" w:rsidRDefault="00364435" w:rsidP="0036443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01E3CB37" w:rsidR="00364435" w:rsidRPr="0023312F" w:rsidRDefault="00364435" w:rsidP="00364435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1AF7B76D" w:rsidR="00364435" w:rsidRPr="0023312F" w:rsidRDefault="00364435" w:rsidP="0036443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2C449E27" w:rsidR="00364435" w:rsidRPr="0023312F" w:rsidRDefault="00364435" w:rsidP="00364435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599C438A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364435">
        <w:rPr>
          <w:rFonts w:ascii="맑은 고딕" w:eastAsia="맑은 고딕" w:hAnsi="맑은 고딕" w:hint="eastAsia"/>
        </w:rPr>
        <w:t>(주)비츠로넥스텍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29B3C40C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364435">
        <w:rPr>
          <w:rFonts w:ascii="맑은 고딕" w:eastAsia="맑은 고딕" w:hAnsi="맑은 고딕" w:hint="eastAsia"/>
        </w:rPr>
        <w:t>(주)비츠로넥스텍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4DFD8709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364435">
        <w:rPr>
          <w:rFonts w:ascii="맑은 고딕" w:eastAsia="맑은 고딕" w:hAnsi="맑은 고딕"/>
          <w:bCs/>
          <w:szCs w:val="20"/>
        </w:rPr>
        <w:t>(주)비츠로넥스텍이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 xml:space="preserve">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66E19714" w:rsidR="00F2693A" w:rsidRDefault="00364435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2024-09-30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1721848F" w:rsidR="00F2693A" w:rsidRDefault="00364435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1,688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2" w:name="_Toc43295594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2"/>
    </w:p>
    <w:p w14:paraId="5F8367BD" w14:textId="77777777" w:rsidR="00264BF2" w:rsidRPr="00F44E7B" w:rsidRDefault="002542B8" w:rsidP="00264BF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8A3A57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207820F6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3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3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678228FD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3EA4041D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40A9953A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4735C05C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8A3A57" w:rsidRPr="00F44E7B" w14:paraId="13FF600A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8132314" w14:textId="40EF673E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2024년</w:t>
            </w:r>
          </w:p>
        </w:tc>
        <w:tc>
          <w:tcPr>
            <w:tcW w:w="1464" w:type="dxa"/>
            <w:vAlign w:val="center"/>
          </w:tcPr>
          <w:p w14:paraId="213582C5" w14:textId="50BCE63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16,586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6C87986" w14:textId="1F5A26B9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CE68481" w14:textId="01CD798E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52760089" w14:textId="674690F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4,105</w:t>
            </w:r>
          </w:p>
        </w:tc>
      </w:tr>
      <w:tr w:rsidR="008A3A57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1DEB677E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6805ACA7" w14:textId="4B779BC9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1,515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10D1737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4616B6CE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0E4EF3B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1,382</w:t>
            </w:r>
          </w:p>
        </w:tc>
      </w:tr>
      <w:tr w:rsidR="008A3A57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54F5A282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EB923D1" w14:textId="2EE5253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2,387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22D2A12F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58E18952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340513E1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1,926</w:t>
            </w:r>
          </w:p>
        </w:tc>
      </w:tr>
      <w:tr w:rsidR="008A3A57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29B04AC4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58D985C" w14:textId="52CDEA5C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3,379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0B13A299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4E80906A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38B5E158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2,411</w:t>
            </w:r>
          </w:p>
        </w:tc>
      </w:tr>
      <w:tr w:rsidR="008A3A57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7F06F7AD" w:rsidR="008A3A57" w:rsidRPr="00F44E7B" w:rsidRDefault="008A3A57" w:rsidP="008A3A5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3B30A3DC" w14:textId="6961CA6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4,640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49F518F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72B41AE9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01A1888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2,929</w:t>
            </w:r>
          </w:p>
        </w:tc>
      </w:tr>
      <w:tr w:rsidR="008A3A57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7C25B334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626E30C7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75,346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42FF5FA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185A8B58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7C402F4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47,558</w:t>
            </w:r>
          </w:p>
        </w:tc>
      </w:tr>
      <w:tr w:rsidR="008A3A57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02C5CBB5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bookmarkStart w:id="4" w:name="RANGE!D16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60,310</w:t>
            </w:r>
            <w:bookmarkEnd w:id="4"/>
          </w:p>
        </w:tc>
      </w:tr>
      <w:tr w:rsidR="008A3A57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0858D22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943</w:t>
            </w:r>
          </w:p>
        </w:tc>
      </w:tr>
      <w:tr w:rsidR="008A3A57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7CAD5641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61,253</w:t>
            </w:r>
          </w:p>
        </w:tc>
      </w:tr>
      <w:tr w:rsidR="008A3A57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7CBCED04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56A66E9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24,870</w:t>
            </w:r>
          </w:p>
        </w:tc>
      </w:tr>
      <w:tr w:rsidR="008A3A57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4E2D2CC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8A3A57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5B02F512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36,383</w:t>
            </w:r>
          </w:p>
        </w:tc>
      </w:tr>
      <w:tr w:rsidR="008A3A57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2E4F2D51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21,555,555</w:t>
            </w:r>
          </w:p>
        </w:tc>
      </w:tr>
      <w:tr w:rsidR="008A3A57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094AC0D7" w:rsidR="008A3A57" w:rsidRPr="00F44E7B" w:rsidRDefault="008A3A57" w:rsidP="008A3A57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1,688</w:t>
            </w:r>
          </w:p>
        </w:tc>
      </w:tr>
    </w:tbl>
    <w:p w14:paraId="3C4BD75A" w14:textId="155C5221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364435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2028년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364435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C66A2D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D0364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5" w:name="_Toc43295595"/>
      <w:r w:rsidRPr="007756CE">
        <w:rPr>
          <w:rFonts w:asciiTheme="minorHAnsi" w:eastAsiaTheme="minorHAnsi" w:hAnsiTheme="minorHAnsi" w:hint="eastAsia"/>
        </w:rPr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5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B50F2B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61D734E7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6" w:name="RANGE!B2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6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0787A67A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(주)비츠로넥스텍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7A644A42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2F8BBC41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외감,중소기업</w:t>
            </w:r>
          </w:p>
        </w:tc>
      </w:tr>
      <w:tr w:rsidR="00B50F2B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0EE3AEF4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68BB4660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이병호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39F45A64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2118C420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2016년 08월 27일</w:t>
            </w:r>
          </w:p>
        </w:tc>
      </w:tr>
      <w:tr w:rsidR="00B50F2B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0DF81541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11860B2F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비츠로테크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50777E03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501C6685" w:rsidR="00B50F2B" w:rsidRPr="00367078" w:rsidRDefault="00B50F2B" w:rsidP="00B50F2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364435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60BFFD3F" w:rsidR="00364435" w:rsidRPr="00965D06" w:rsidRDefault="00364435" w:rsidP="00364435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7" w:name="RANGE!B29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표준산업분류(10차)</w:t>
            </w:r>
            <w:bookmarkEnd w:id="7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40633DC4" w:rsidR="00364435" w:rsidRPr="00367078" w:rsidRDefault="00364435" w:rsidP="00364435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항공기용 부품 제조업</w:t>
            </w:r>
          </w:p>
        </w:tc>
      </w:tr>
      <w:tr w:rsidR="00364435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3A4566EA" w:rsidR="00364435" w:rsidRPr="00367078" w:rsidRDefault="00364435" w:rsidP="00364435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1389E944" w:rsidR="00364435" w:rsidRPr="00367078" w:rsidRDefault="00364435" w:rsidP="00364435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항공기용부품,배전반,전기자동제어반,방사선장치 제조</w:t>
            </w:r>
          </w:p>
        </w:tc>
      </w:tr>
    </w:tbl>
    <w:p w14:paraId="2C6D120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2CA8084B" w:rsidR="00F95136" w:rsidRPr="00E02E47" w:rsidRDefault="00364435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9월 30일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B26CE2" w:rsidRPr="001F333D" w14:paraId="34EFE838" w14:textId="77777777" w:rsidTr="0010147A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51F4A13B" w14:textId="3BB3A6A2" w:rsidR="00B26CE2" w:rsidRPr="001F333D" w:rsidRDefault="00E02E47" w:rsidP="00B26CE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30DA3E75" w14:textId="77777777" w:rsidR="00B26CE2" w:rsidRPr="001F333D" w:rsidRDefault="00B26CE2" w:rsidP="00B26CE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F333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3F9AE92B" w14:textId="77777777" w:rsidR="00B26CE2" w:rsidRPr="001F333D" w:rsidRDefault="00B26CE2" w:rsidP="00B26CE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F333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지분율</w:t>
            </w:r>
          </w:p>
        </w:tc>
      </w:tr>
      <w:tr w:rsidR="001F333D" w:rsidRPr="001F333D" w14:paraId="629D6E50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72AC7EC3" w14:textId="578C0DF1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비츠로테크</w:t>
            </w:r>
          </w:p>
        </w:tc>
        <w:tc>
          <w:tcPr>
            <w:tcW w:w="2085" w:type="dxa"/>
            <w:vAlign w:val="center"/>
          </w:tcPr>
          <w:p w14:paraId="5E87F78C" w14:textId="40491191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0,000,000</w:t>
            </w:r>
          </w:p>
        </w:tc>
        <w:tc>
          <w:tcPr>
            <w:tcW w:w="2086" w:type="dxa"/>
            <w:vAlign w:val="center"/>
          </w:tcPr>
          <w:p w14:paraId="2130A7AD" w14:textId="7DD32406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2.8</w:t>
            </w:r>
          </w:p>
        </w:tc>
      </w:tr>
      <w:tr w:rsidR="001F333D" w:rsidRPr="001F333D" w14:paraId="5F5613C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4C9DE46E" w14:textId="4220BDFC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비츠로아이씨티</w:t>
            </w:r>
          </w:p>
        </w:tc>
        <w:tc>
          <w:tcPr>
            <w:tcW w:w="2085" w:type="dxa"/>
            <w:vAlign w:val="center"/>
          </w:tcPr>
          <w:p w14:paraId="605122FB" w14:textId="2E3D3477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,555,555</w:t>
            </w:r>
          </w:p>
        </w:tc>
        <w:tc>
          <w:tcPr>
            <w:tcW w:w="2086" w:type="dxa"/>
            <w:vAlign w:val="center"/>
          </w:tcPr>
          <w:p w14:paraId="23B7DAEA" w14:textId="4D7112B7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.2</w:t>
            </w:r>
          </w:p>
        </w:tc>
      </w:tr>
      <w:tr w:rsidR="001F333D" w:rsidRPr="001F333D" w14:paraId="5612635C" w14:textId="77777777" w:rsidTr="007B2E98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596C6638" w14:textId="77777777" w:rsidR="001F333D" w:rsidRDefault="001F333D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2E9A56C0" w14:textId="1BD26F15" w:rsidR="001F333D" w:rsidRDefault="008A3A57" w:rsidP="00C97252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21,555,555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71FEC682" w14:textId="01F406DD" w:rsidR="001F333D" w:rsidRDefault="001F333D" w:rsidP="008A3A57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100.0 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B1CFE1E" w14:textId="77777777" w:rsidR="00FC2DF0" w:rsidRPr="002932C3" w:rsidRDefault="00FC2DF0" w:rsidP="00FC2DF0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발행주식의 총수와 그 종류 및 각각의 수</w:t>
      </w:r>
    </w:p>
    <w:p w14:paraId="724D7B85" w14:textId="1A561495" w:rsidR="00FC2DF0" w:rsidRPr="00E02E47" w:rsidRDefault="00364435" w:rsidP="00FC2DF0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9월 30일</w:t>
      </w:r>
      <w:r w:rsidR="00FC2DF0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C2DF0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C2DF0" w:rsidRPr="00E02E47">
        <w:rPr>
          <w:rFonts w:ascii="맑은 고딕" w:eastAsia="맑은 고딕" w:hAnsi="맑은 고딕"/>
          <w:sz w:val="18"/>
          <w:szCs w:val="22"/>
        </w:rPr>
        <w:t>(</w:t>
      </w:r>
      <w:r w:rsidR="00FC2DF0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C2DF0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FC2DF0" w:rsidRPr="001F333D" w14:paraId="3B2E72F2" w14:textId="77777777" w:rsidTr="00261CAC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218894C6" w14:textId="77777777" w:rsidR="00FC2DF0" w:rsidRPr="001F333D" w:rsidRDefault="00FC2DF0" w:rsidP="00261CA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0FC03026" w14:textId="77777777" w:rsidR="00FC2DF0" w:rsidRPr="001F333D" w:rsidRDefault="00FC2DF0" w:rsidP="00261CA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F333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5B03C877" w14:textId="77777777" w:rsidR="00FC2DF0" w:rsidRPr="001F333D" w:rsidRDefault="00FC2DF0" w:rsidP="00261CA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F333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지분율</w:t>
            </w:r>
          </w:p>
        </w:tc>
      </w:tr>
      <w:tr w:rsidR="00FC2DF0" w:rsidRPr="001F333D" w14:paraId="532D7788" w14:textId="77777777" w:rsidTr="00261CAC">
        <w:trPr>
          <w:trHeight w:val="361"/>
        </w:trPr>
        <w:tc>
          <w:tcPr>
            <w:tcW w:w="3738" w:type="dxa"/>
            <w:vAlign w:val="center"/>
          </w:tcPr>
          <w:p w14:paraId="7FFC6F19" w14:textId="77777777" w:rsidR="00FC2DF0" w:rsidRDefault="00FC2DF0" w:rsidP="00261CAC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보통주</w:t>
            </w:r>
          </w:p>
        </w:tc>
        <w:tc>
          <w:tcPr>
            <w:tcW w:w="2085" w:type="dxa"/>
            <w:vAlign w:val="center"/>
          </w:tcPr>
          <w:p w14:paraId="123F1356" w14:textId="080C225A" w:rsidR="00FC2DF0" w:rsidRDefault="008A3A57" w:rsidP="00261CAC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1,555,555</w:t>
            </w:r>
          </w:p>
        </w:tc>
        <w:tc>
          <w:tcPr>
            <w:tcW w:w="2086" w:type="dxa"/>
            <w:vAlign w:val="center"/>
          </w:tcPr>
          <w:p w14:paraId="18D58A75" w14:textId="1AF602C9" w:rsidR="00FC2DF0" w:rsidRDefault="008A3A57" w:rsidP="00261CAC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00.0</w:t>
            </w:r>
          </w:p>
        </w:tc>
      </w:tr>
      <w:tr w:rsidR="00FC2DF0" w:rsidRPr="001F333D" w14:paraId="624CE671" w14:textId="77777777" w:rsidTr="00261CAC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124F6BC2" w14:textId="77777777" w:rsidR="00FC2DF0" w:rsidRDefault="00FC2DF0" w:rsidP="00261CAC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0BE5B2AB" w14:textId="381F361C" w:rsidR="00FC2DF0" w:rsidRDefault="008A3A57" w:rsidP="00261CAC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1,555,555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0603FEA6" w14:textId="187146DD" w:rsidR="00FC2DF0" w:rsidRDefault="00FC2DF0" w:rsidP="008A3A57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100.0 </w:t>
            </w:r>
          </w:p>
        </w:tc>
      </w:tr>
    </w:tbl>
    <w:p w14:paraId="7AD89AC3" w14:textId="77777777" w:rsidR="00FC2DF0" w:rsidRPr="002932C3" w:rsidRDefault="00FC2DF0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8A3A57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3A61A19A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8" w:name="RANGE!B3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8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5CAB3ABE" w:rsidR="008A3A57" w:rsidRPr="00450EA3" w:rsidRDefault="008A3A57" w:rsidP="008A3A57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0F59F00B" w:rsidR="008A3A57" w:rsidRPr="00450EA3" w:rsidRDefault="008A3A57" w:rsidP="008A3A57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16E81B25" w:rsidR="008A3A57" w:rsidRPr="00450EA3" w:rsidRDefault="008A3A57" w:rsidP="008A3A57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8A3A57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3D390D31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260AE132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48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,695</w:t>
            </w:r>
          </w:p>
        </w:tc>
        <w:tc>
          <w:tcPr>
            <w:tcW w:w="1977" w:type="dxa"/>
            <w:vAlign w:val="center"/>
          </w:tcPr>
          <w:p w14:paraId="38BEB89C" w14:textId="3A73ACB1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68,249</w:t>
            </w:r>
          </w:p>
        </w:tc>
        <w:tc>
          <w:tcPr>
            <w:tcW w:w="1978" w:type="dxa"/>
            <w:vAlign w:val="center"/>
          </w:tcPr>
          <w:p w14:paraId="07BD02DB" w14:textId="713FCDCC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54,281</w:t>
            </w:r>
          </w:p>
        </w:tc>
      </w:tr>
      <w:tr w:rsidR="008A3A57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78C00431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67A88027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2,905</w:t>
            </w:r>
          </w:p>
        </w:tc>
        <w:tc>
          <w:tcPr>
            <w:tcW w:w="1977" w:type="dxa"/>
            <w:vAlign w:val="center"/>
          </w:tcPr>
          <w:p w14:paraId="74B34C86" w14:textId="0415859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35,438</w:t>
            </w:r>
          </w:p>
        </w:tc>
        <w:tc>
          <w:tcPr>
            <w:tcW w:w="1978" w:type="dxa"/>
            <w:vAlign w:val="center"/>
          </w:tcPr>
          <w:p w14:paraId="1D8BACD7" w14:textId="2B830C2F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35,787</w:t>
            </w:r>
          </w:p>
        </w:tc>
      </w:tr>
      <w:tr w:rsidR="008A3A57" w:rsidRPr="002932C3" w14:paraId="5D9EA8E1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9DFD218" w14:textId="7993B789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vAlign w:val="center"/>
          </w:tcPr>
          <w:p w14:paraId="2A8BBEF5" w14:textId="42A906B0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81,600</w:t>
            </w:r>
          </w:p>
        </w:tc>
        <w:tc>
          <w:tcPr>
            <w:tcW w:w="1977" w:type="dxa"/>
            <w:vAlign w:val="center"/>
          </w:tcPr>
          <w:p w14:paraId="4E29877B" w14:textId="66D899E2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103,686</w:t>
            </w:r>
          </w:p>
        </w:tc>
        <w:tc>
          <w:tcPr>
            <w:tcW w:w="1978" w:type="dxa"/>
            <w:vAlign w:val="center"/>
          </w:tcPr>
          <w:p w14:paraId="2A3F68A7" w14:textId="3D18CB8A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90,069</w:t>
            </w:r>
          </w:p>
        </w:tc>
      </w:tr>
      <w:tr w:rsidR="008A3A57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4601F8B7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29DAC5F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41,19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77" w:type="dxa"/>
            <w:vAlign w:val="center"/>
          </w:tcPr>
          <w:p w14:paraId="298FA728" w14:textId="5BD71411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53,671</w:t>
            </w:r>
          </w:p>
        </w:tc>
        <w:tc>
          <w:tcPr>
            <w:tcW w:w="1978" w:type="dxa"/>
            <w:vAlign w:val="center"/>
          </w:tcPr>
          <w:p w14:paraId="070C63AE" w14:textId="0AA5AA8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34,210</w:t>
            </w:r>
          </w:p>
        </w:tc>
      </w:tr>
      <w:tr w:rsidR="008A3A57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04629231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7012F1B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7,391</w:t>
            </w:r>
          </w:p>
        </w:tc>
        <w:tc>
          <w:tcPr>
            <w:tcW w:w="1977" w:type="dxa"/>
            <w:vAlign w:val="center"/>
          </w:tcPr>
          <w:p w14:paraId="7A02F6A2" w14:textId="587E84E9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24,945</w:t>
            </w:r>
          </w:p>
        </w:tc>
        <w:tc>
          <w:tcPr>
            <w:tcW w:w="1978" w:type="dxa"/>
            <w:vAlign w:val="center"/>
          </w:tcPr>
          <w:p w14:paraId="5EBC96BE" w14:textId="73524815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22,285</w:t>
            </w:r>
          </w:p>
        </w:tc>
      </w:tr>
      <w:tr w:rsidR="008A3A57" w:rsidRPr="002932C3" w14:paraId="4625291D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2B679C0" w14:textId="3E1FD784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vAlign w:val="center"/>
          </w:tcPr>
          <w:p w14:paraId="4D698E25" w14:textId="59618981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68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,590</w:t>
            </w:r>
          </w:p>
        </w:tc>
        <w:tc>
          <w:tcPr>
            <w:tcW w:w="1977" w:type="dxa"/>
            <w:vAlign w:val="center"/>
          </w:tcPr>
          <w:p w14:paraId="657F01A6" w14:textId="26AA8C6E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78,617</w:t>
            </w:r>
          </w:p>
        </w:tc>
        <w:tc>
          <w:tcPr>
            <w:tcW w:w="1978" w:type="dxa"/>
            <w:vAlign w:val="center"/>
          </w:tcPr>
          <w:p w14:paraId="546F1FD6" w14:textId="0725C920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56,495</w:t>
            </w:r>
          </w:p>
        </w:tc>
      </w:tr>
      <w:tr w:rsidR="008A3A57" w:rsidRPr="002932C3" w14:paraId="751A6CC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1AA7053E" w14:textId="3B9E949E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vAlign w:val="center"/>
          </w:tcPr>
          <w:p w14:paraId="1480EED9" w14:textId="01E2B04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,999</w:t>
            </w:r>
          </w:p>
        </w:tc>
        <w:tc>
          <w:tcPr>
            <w:tcW w:w="1977" w:type="dxa"/>
            <w:vAlign w:val="center"/>
          </w:tcPr>
          <w:p w14:paraId="3157ADB6" w14:textId="290A9800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25,070</w:t>
            </w:r>
          </w:p>
        </w:tc>
        <w:tc>
          <w:tcPr>
            <w:tcW w:w="1978" w:type="dxa"/>
            <w:vAlign w:val="center"/>
          </w:tcPr>
          <w:p w14:paraId="0BAFDF69" w14:textId="4A0D3CFC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33,573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8A3A57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0CF983A0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41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5B3B3889" w:rsidR="008A3A57" w:rsidRPr="00450EA3" w:rsidRDefault="008A3A57" w:rsidP="008A3A57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09F4CE71" w:rsidR="008A3A57" w:rsidRPr="00450EA3" w:rsidRDefault="008A3A57" w:rsidP="008A3A57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0FA08365" w:rsidR="008A3A57" w:rsidRPr="00450EA3" w:rsidRDefault="008A3A57" w:rsidP="008A3A57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8A3A57" w:rsidRPr="002932C3" w14:paraId="437879EF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5C79D11F" w14:textId="1BDD71F7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vAlign w:val="center"/>
          </w:tcPr>
          <w:p w14:paraId="48586CC6" w14:textId="1969D405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5,523</w:t>
            </w:r>
          </w:p>
        </w:tc>
        <w:tc>
          <w:tcPr>
            <w:tcW w:w="1977" w:type="dxa"/>
            <w:vAlign w:val="center"/>
          </w:tcPr>
          <w:p w14:paraId="0351D1F5" w14:textId="0BF77BA4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32,892</w:t>
            </w:r>
          </w:p>
        </w:tc>
        <w:tc>
          <w:tcPr>
            <w:tcW w:w="1978" w:type="dxa"/>
            <w:vAlign w:val="center"/>
          </w:tcPr>
          <w:p w14:paraId="74F0584D" w14:textId="304F026B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47,100</w:t>
            </w:r>
          </w:p>
        </w:tc>
      </w:tr>
      <w:tr w:rsidR="008A3A57" w:rsidRPr="002932C3" w14:paraId="6E99DF04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FEAAF3F" w14:textId="621C936B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vAlign w:val="center"/>
          </w:tcPr>
          <w:p w14:paraId="6951F387" w14:textId="7D5053D2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1,988</w:t>
            </w:r>
          </w:p>
        </w:tc>
        <w:tc>
          <w:tcPr>
            <w:tcW w:w="1977" w:type="dxa"/>
            <w:vAlign w:val="center"/>
          </w:tcPr>
          <w:p w14:paraId="07F874C3" w14:textId="0DACAB55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32,013</w:t>
            </w:r>
          </w:p>
        </w:tc>
        <w:tc>
          <w:tcPr>
            <w:tcW w:w="1978" w:type="dxa"/>
            <w:vAlign w:val="center"/>
          </w:tcPr>
          <w:p w14:paraId="61A413D6" w14:textId="3435A21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39,694</w:t>
            </w:r>
          </w:p>
        </w:tc>
      </w:tr>
      <w:tr w:rsidR="008A3A57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08980767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vAlign w:val="center"/>
          </w:tcPr>
          <w:p w14:paraId="44E68EB6" w14:textId="4B60B2F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3,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1977" w:type="dxa"/>
            <w:vAlign w:val="center"/>
          </w:tcPr>
          <w:p w14:paraId="5BFDC22B" w14:textId="57BF7311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1978" w:type="dxa"/>
            <w:vAlign w:val="center"/>
          </w:tcPr>
          <w:p w14:paraId="310ED499" w14:textId="66AE473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7,406</w:t>
            </w:r>
          </w:p>
        </w:tc>
      </w:tr>
      <w:tr w:rsidR="008A3A57" w:rsidRPr="002932C3" w14:paraId="3361CFF8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66CF426F" w14:textId="46EFD6DC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vAlign w:val="center"/>
          </w:tcPr>
          <w:p w14:paraId="38348FDD" w14:textId="7A129EBE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1,438</w:t>
            </w:r>
          </w:p>
        </w:tc>
        <w:tc>
          <w:tcPr>
            <w:tcW w:w="1977" w:type="dxa"/>
            <w:vAlign w:val="center"/>
          </w:tcPr>
          <w:p w14:paraId="537FEE92" w14:textId="3760E3A6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7,543</w:t>
            </w:r>
          </w:p>
        </w:tc>
        <w:tc>
          <w:tcPr>
            <w:tcW w:w="1978" w:type="dxa"/>
            <w:vAlign w:val="center"/>
          </w:tcPr>
          <w:p w14:paraId="6DF03658" w14:textId="1B0A1E44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6,310</w:t>
            </w:r>
          </w:p>
        </w:tc>
      </w:tr>
      <w:tr w:rsidR="008A3A57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6E37CAB3" w:rsidR="008A3A57" w:rsidRPr="002932C3" w:rsidRDefault="008A3A57" w:rsidP="008A3A5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vAlign w:val="center"/>
          </w:tcPr>
          <w:p w14:paraId="6846B6AA" w14:textId="6D68377A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7,903</w:t>
            </w:r>
          </w:p>
        </w:tc>
        <w:tc>
          <w:tcPr>
            <w:tcW w:w="1977" w:type="dxa"/>
            <w:vAlign w:val="center"/>
          </w:tcPr>
          <w:p w14:paraId="7BDA9137" w14:textId="5225264D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-6,665</w:t>
            </w:r>
          </w:p>
        </w:tc>
        <w:tc>
          <w:tcPr>
            <w:tcW w:w="1978" w:type="dxa"/>
            <w:vAlign w:val="center"/>
          </w:tcPr>
          <w:p w14:paraId="0B01D5AF" w14:textId="763B2FDC" w:rsidR="008A3A57" w:rsidRDefault="008A3A57" w:rsidP="008A3A5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1,096</w:t>
            </w:r>
          </w:p>
        </w:tc>
      </w:tr>
    </w:tbl>
    <w:p w14:paraId="27183128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622A152" w14:textId="77777777" w:rsidR="00450EA3" w:rsidRDefault="00450EA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93C62A" w14:textId="77777777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0" w:name="_Toc43295596"/>
      <w:r w:rsidRPr="007756CE">
        <w:rPr>
          <w:rFonts w:asciiTheme="minorHAnsi" w:eastAsiaTheme="minorHAnsi" w:hAnsiTheme="minorHAnsi" w:hint="eastAsia"/>
        </w:rPr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0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48440EBA" w:rsidR="00F84169" w:rsidRDefault="00364435" w:rsidP="00F363BF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(주)비츠로넥스텍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77777777" w:rsidR="00F95136" w:rsidRPr="002932C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산출하는데 활용될 수 있는 모형입니다.</w:t>
      </w: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16A17E76" w:rsidR="00261CAC" w:rsidRPr="002932C3" w:rsidRDefault="00261CAC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,</w:t>
            </w:r>
            <w:r w:rsidR="009B3F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임대료상승률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364435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1.93%, 1.62%, 0.74%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534F27CE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364435">
              <w:rPr>
                <w:rFonts w:ascii="맑은 고딕" w:eastAsia="맑은 고딕" w:hAnsi="맑은 고딕" w:cs="굴림"/>
                <w:sz w:val="18"/>
                <w:szCs w:val="18"/>
              </w:rPr>
              <w:t>2028년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342C78F1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364435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94102E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6BBD81CD" w:rsidR="00F95136" w:rsidRPr="001B4699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442721">
        <w:rPr>
          <w:rFonts w:ascii="맑은 고딕" w:eastAsia="맑은 고딕" w:hAnsi="맑은 고딕" w:hint="eastAsia"/>
        </w:rPr>
        <w:t xml:space="preserve">회사의 매출액은 </w:t>
      </w:r>
      <w:r w:rsidR="00364435" w:rsidRPr="00442721">
        <w:rPr>
          <w:rFonts w:ascii="맑은 고딕" w:eastAsia="맑은 고딕" w:hAnsi="맑은 고딕"/>
          <w:bCs/>
          <w:szCs w:val="20"/>
        </w:rPr>
        <w:t>2023년 12월</w:t>
      </w:r>
      <w:r w:rsidRPr="00442721">
        <w:rPr>
          <w:rFonts w:ascii="맑은 고딕" w:eastAsia="맑은 고딕" w:hAnsi="맑은 고딕" w:hint="eastAsia"/>
        </w:rPr>
        <w:t>까지의</w:t>
      </w:r>
      <w:r w:rsidRPr="001B4699">
        <w:rPr>
          <w:rFonts w:ascii="맑은 고딕" w:eastAsia="맑은 고딕" w:hAnsi="맑은 고딕" w:hint="eastAsia"/>
        </w:rPr>
        <w:t xml:space="preserve"> 영업실적, 향후 시장규모 예측자료를 기초로 </w:t>
      </w:r>
      <w:r w:rsidRPr="001B4699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1B4699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1B4699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442721" w:rsidRPr="001B4699" w14:paraId="16DBEFAE" w14:textId="77777777" w:rsidTr="0010147A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1592DB9E" w14:textId="23527585" w:rsidR="00442721" w:rsidRPr="001B4699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DFFF857" w14:textId="397BE347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1" w:name="RANGE!J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1"/>
          </w:p>
        </w:tc>
        <w:tc>
          <w:tcPr>
            <w:tcW w:w="1251" w:type="dxa"/>
            <w:shd w:val="clear" w:color="auto" w:fill="D2DCFA"/>
            <w:vAlign w:val="center"/>
          </w:tcPr>
          <w:p w14:paraId="1FE7076F" w14:textId="60CAE9C4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D150164" w14:textId="6376EF46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29E351E4" w14:textId="64C63FEC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0C95559" w14:textId="248F255D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442721" w:rsidRPr="001B4699" w14:paraId="34EB3964" w14:textId="77777777" w:rsidTr="0010147A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vAlign w:val="center"/>
          </w:tcPr>
          <w:p w14:paraId="0E86B078" w14:textId="2D733959" w:rsidR="00442721" w:rsidRPr="001B4699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02C9F4B" w14:textId="22993874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64,085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AE7E6D3" w14:textId="6B17818C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74,554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1D8EF9AE" w14:textId="7FD1B5AB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86,734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10D5790" w14:textId="2B334AD9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100,904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7E4F080" w14:textId="69CB25B2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117,389</w:t>
            </w:r>
          </w:p>
        </w:tc>
      </w:tr>
      <w:tr w:rsidR="00442721" w:rsidRPr="00942A33" w14:paraId="7CFA1A8A" w14:textId="77777777" w:rsidTr="001B4699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442721" w:rsidRPr="00942A33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EDECEA7" w14:textId="317206B7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64,085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7E786747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74,554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6C1F15F6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86,734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7F9A7247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100,904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631F0DFE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117,389</w:t>
            </w:r>
          </w:p>
        </w:tc>
      </w:tr>
      <w:tr w:rsidR="00442721" w:rsidRPr="00942A33" w14:paraId="74F9ACFB" w14:textId="77777777" w:rsidTr="001B4699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442721" w:rsidRPr="00E76398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1EB517DB" w14:textId="3968C162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sz w:val="18"/>
                <w:szCs w:val="18"/>
              </w:rPr>
              <w:t>40.78%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02CFACF7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742B2378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35FCA516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38561C87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442721" w:rsidRPr="00942A33" w14:paraId="2A5A44CF" w14:textId="77777777" w:rsidTr="0010147A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4A818F85" w14:textId="0D57BFB5" w:rsidR="00442721" w:rsidRPr="00942A33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76BB755" w14:textId="02BA20AF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2" w:name="RANGE!J9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2"/>
          </w:p>
        </w:tc>
        <w:tc>
          <w:tcPr>
            <w:tcW w:w="1251" w:type="dxa"/>
            <w:shd w:val="clear" w:color="auto" w:fill="D2DCFA"/>
            <w:vAlign w:val="center"/>
          </w:tcPr>
          <w:p w14:paraId="2A6525CD" w14:textId="39847932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567EEDC" w14:textId="2A2A3FAB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7F432909" w14:textId="31D95F0F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4E8A4A89" w14:textId="7B20976A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442721" w:rsidRPr="00942A33" w14:paraId="17761604" w14:textId="77777777" w:rsidTr="007B2E98">
        <w:trPr>
          <w:cantSplit/>
          <w:trHeight w:val="360"/>
        </w:trPr>
        <w:tc>
          <w:tcPr>
            <w:tcW w:w="1656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442721" w:rsidRPr="00942A33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C686C9C" w14:textId="2C5DBCF6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48,281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23270229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56,168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2A8A9BBD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65,344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22856805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76,020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72F450CB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88,440</w:t>
            </w:r>
          </w:p>
        </w:tc>
      </w:tr>
      <w:tr w:rsidR="00442721" w:rsidRPr="00942A33" w14:paraId="34FE10D0" w14:textId="77777777" w:rsidTr="007B2E98">
        <w:trPr>
          <w:cantSplit/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2837563F" w14:textId="248809F4" w:rsidR="00442721" w:rsidRPr="00942A33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DF46A9A" w14:textId="21CC78CE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48,281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4AA8D3B" w14:textId="3C433075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56,168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DF8F0DE" w14:textId="78A6C620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65,344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23D45B9" w14:textId="310BC0B9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76,020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A89237" w14:textId="2AED3FDE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88,440</w:t>
            </w:r>
          </w:p>
        </w:tc>
      </w:tr>
      <w:tr w:rsidR="00442721" w:rsidRPr="00942A33" w14:paraId="1B526C17" w14:textId="77777777" w:rsidTr="00D82670">
        <w:trPr>
          <w:cantSplit/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11D7C452" w14:textId="11F2969B" w:rsidR="00442721" w:rsidRPr="00E76398" w:rsidRDefault="00442721" w:rsidP="0044272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D933F94" w14:textId="6AB7E623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4FAD6AD" w14:textId="2C04B94A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60A7062" w14:textId="4C4506ED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298628A9" w14:textId="0F279109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AD292B2" w14:textId="7BF3BF10" w:rsidR="00442721" w:rsidRPr="00E76398" w:rsidRDefault="00442721" w:rsidP="00442721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7A1F7704" w:rsidR="008C235E" w:rsidRPr="00AB1058" w:rsidRDefault="00261CAC" w:rsidP="008950A8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</w:t>
            </w:r>
            <w:r w:rsidR="009B3F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="009B3FE0">
              <w:rPr>
                <w:rFonts w:ascii="맑은 고딕" w:eastAsia="맑은 고딕" w:hAnsi="맑은 고딕" w:cs="굴림" w:hint="eastAsia"/>
                <w:sz w:val="18"/>
                <w:szCs w:val="18"/>
              </w:rPr>
              <w:t>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364435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1.93%, 1.62%, 0.74%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901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42"/>
        <w:gridCol w:w="1251"/>
        <w:gridCol w:w="1250"/>
        <w:gridCol w:w="1251"/>
        <w:gridCol w:w="1251"/>
      </w:tblGrid>
      <w:tr w:rsidR="004B1A72" w:rsidRPr="002932C3" w14:paraId="72815424" w14:textId="77777777" w:rsidTr="00AB1058">
        <w:trPr>
          <w:trHeight w:val="360"/>
        </w:trPr>
        <w:tc>
          <w:tcPr>
            <w:tcW w:w="1656" w:type="dxa"/>
            <w:shd w:val="clear" w:color="auto" w:fill="D2DCFA"/>
            <w:noWrap/>
            <w:vAlign w:val="center"/>
          </w:tcPr>
          <w:p w14:paraId="006EFFCF" w14:textId="456DC8FE" w:rsidR="004B1A72" w:rsidRPr="002932C3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42" w:type="dxa"/>
            <w:shd w:val="clear" w:color="auto" w:fill="D2DCFA"/>
            <w:vAlign w:val="center"/>
          </w:tcPr>
          <w:p w14:paraId="3D585E5F" w14:textId="641051E0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3" w:name="RANGE!J1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3"/>
          </w:p>
        </w:tc>
        <w:tc>
          <w:tcPr>
            <w:tcW w:w="1251" w:type="dxa"/>
            <w:shd w:val="clear" w:color="auto" w:fill="D2DCFA"/>
            <w:vAlign w:val="center"/>
          </w:tcPr>
          <w:p w14:paraId="022948DE" w14:textId="6C9E2E90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4DD303D" w14:textId="75EB3415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3490417F" w14:textId="5CA0A1D0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noWrap/>
            <w:vAlign w:val="center"/>
          </w:tcPr>
          <w:p w14:paraId="1D2D6B7D" w14:textId="72FE9926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891089" w:rsidRPr="002932C3" w14:paraId="51EA664D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6685D456" w14:textId="54E6A008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372FD503" w14:textId="469442D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5,994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10BB1E6" w14:textId="46C8252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6,974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78B4AE46" w14:textId="15F96D60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8,114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68EBEF2" w14:textId="34B84805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9,439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6D402C25" w14:textId="1D43601A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10,981</w:t>
            </w:r>
          </w:p>
        </w:tc>
      </w:tr>
      <w:tr w:rsidR="00891089" w:rsidRPr="002932C3" w14:paraId="2D732278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28637051" w14:textId="53929DCC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09D88CD3" w14:textId="423C9CFD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3,746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539F335F" w14:textId="28E4BAB8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3,904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1D82B09C" w14:textId="3508F0CD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4,069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39BE1622" w14:textId="3FF27B8B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4,238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C63D870" w14:textId="75897BD8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4,411</w:t>
            </w:r>
          </w:p>
        </w:tc>
      </w:tr>
      <w:tr w:rsidR="00891089" w:rsidRPr="002932C3" w14:paraId="108E9D55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34FE3102" w14:textId="6CAB4B41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16AAE448" w14:textId="40234199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35046DBB" w14:textId="2A4E1E0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05F27508" w14:textId="3363059A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41805C11" w14:textId="774C7F6D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7458DFCC" w14:textId="34472D9A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670</w:t>
            </w:r>
          </w:p>
        </w:tc>
      </w:tr>
      <w:tr w:rsidR="00891089" w:rsidRPr="002932C3" w14:paraId="036CE40E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4A36820C" w14:textId="0F347CDE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2827DABB" w14:textId="755697A6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1BFEFFA4" w14:textId="4CFF2E6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20A209E7" w14:textId="4347A825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036295CC" w14:textId="3CB0849B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78197365" w14:textId="46BB6545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475</w:t>
            </w:r>
          </w:p>
        </w:tc>
      </w:tr>
      <w:tr w:rsidR="00891089" w:rsidRPr="002932C3" w14:paraId="5667EC20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03759208" w14:textId="0210FFE6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506FDF13" w14:textId="20781E1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6ECDAF25" w14:textId="540BF3B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63C51713" w14:textId="7070FED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1B131ED4" w14:textId="55BD3620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47926635" w14:textId="5B9E1BF6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274</w:t>
            </w:r>
          </w:p>
        </w:tc>
      </w:tr>
      <w:tr w:rsidR="00891089" w:rsidRPr="002932C3" w14:paraId="3D3181DD" w14:textId="77777777" w:rsidTr="00AB1058">
        <w:trPr>
          <w:trHeight w:val="360"/>
        </w:trPr>
        <w:tc>
          <w:tcPr>
            <w:tcW w:w="1656" w:type="dxa"/>
            <w:noWrap/>
            <w:vAlign w:val="center"/>
          </w:tcPr>
          <w:p w14:paraId="6BDA5E8A" w14:textId="66E06995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42" w:type="dxa"/>
            <w:tcMar>
              <w:right w:w="0" w:type="dxa"/>
            </w:tcMar>
            <w:vAlign w:val="center"/>
          </w:tcPr>
          <w:p w14:paraId="3369C8F2" w14:textId="2D8B37F8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7C4ECCA5" w14:textId="776FB9C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250" w:type="dxa"/>
            <w:tcMar>
              <w:right w:w="0" w:type="dxa"/>
            </w:tcMar>
            <w:vAlign w:val="center"/>
          </w:tcPr>
          <w:p w14:paraId="760DC2E2" w14:textId="0C6C910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251" w:type="dxa"/>
            <w:tcMar>
              <w:right w:w="0" w:type="dxa"/>
            </w:tcMar>
            <w:vAlign w:val="center"/>
          </w:tcPr>
          <w:p w14:paraId="08FA5C81" w14:textId="0315E8EB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251" w:type="dxa"/>
            <w:noWrap/>
            <w:tcMar>
              <w:right w:w="0" w:type="dxa"/>
            </w:tcMar>
            <w:vAlign w:val="center"/>
          </w:tcPr>
          <w:p w14:paraId="07BB72D8" w14:textId="46627C50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439</w:t>
            </w:r>
          </w:p>
        </w:tc>
      </w:tr>
      <w:tr w:rsidR="004B1A72" w:rsidRPr="002932C3" w14:paraId="09156330" w14:textId="77777777" w:rsidTr="00AB1058">
        <w:trPr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2F4FDA5F" w14:textId="17176FAA" w:rsidR="004B1A72" w:rsidRPr="00AB1058" w:rsidRDefault="004B1A72" w:rsidP="004B1A7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242" w:type="dxa"/>
            <w:shd w:val="clear" w:color="auto" w:fill="F3ECD9"/>
            <w:tcMar>
              <w:right w:w="0" w:type="dxa"/>
            </w:tcMar>
            <w:vAlign w:val="center"/>
          </w:tcPr>
          <w:p w14:paraId="2579353F" w14:textId="1BB343AA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11,309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36FB6D6D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12,514</w:t>
            </w:r>
          </w:p>
        </w:tc>
        <w:tc>
          <w:tcPr>
            <w:tcW w:w="1250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69119128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13,889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66E350C1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15,458</w:t>
            </w:r>
          </w:p>
        </w:tc>
        <w:tc>
          <w:tcPr>
            <w:tcW w:w="1251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7995873F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17,250</w:t>
            </w:r>
          </w:p>
        </w:tc>
      </w:tr>
      <w:tr w:rsidR="004B1A72" w:rsidRPr="002932C3" w14:paraId="5A87CCEF" w14:textId="77777777" w:rsidTr="00D82670">
        <w:trPr>
          <w:trHeight w:val="360"/>
        </w:trPr>
        <w:tc>
          <w:tcPr>
            <w:tcW w:w="1656" w:type="dxa"/>
            <w:shd w:val="clear" w:color="auto" w:fill="F3ECD9"/>
            <w:noWrap/>
            <w:vAlign w:val="center"/>
          </w:tcPr>
          <w:p w14:paraId="148AD1A7" w14:textId="6603410A" w:rsidR="004B1A72" w:rsidRPr="00010839" w:rsidRDefault="004B1A72" w:rsidP="004B1A7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42" w:type="dxa"/>
            <w:shd w:val="clear" w:color="auto" w:fill="F3ECD9"/>
            <w:tcMar>
              <w:right w:w="0" w:type="dxa"/>
            </w:tcMar>
            <w:vAlign w:val="center"/>
          </w:tcPr>
          <w:p w14:paraId="2C99A366" w14:textId="59350584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17.65%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38B0A23F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16.79%</w:t>
            </w:r>
          </w:p>
        </w:tc>
        <w:tc>
          <w:tcPr>
            <w:tcW w:w="1250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07C099AE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16.01%</w:t>
            </w:r>
          </w:p>
        </w:tc>
        <w:tc>
          <w:tcPr>
            <w:tcW w:w="1251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2794C333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15.32%</w:t>
            </w:r>
          </w:p>
        </w:tc>
        <w:tc>
          <w:tcPr>
            <w:tcW w:w="1251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5C0E58FC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14.69%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9" w:type="dxa"/>
        <w:tblInd w:w="91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250"/>
        <w:gridCol w:w="1251"/>
        <w:gridCol w:w="1250"/>
        <w:gridCol w:w="1251"/>
        <w:gridCol w:w="1251"/>
      </w:tblGrid>
      <w:tr w:rsidR="004B1A72" w:rsidRPr="002932C3" w14:paraId="71C699C3" w14:textId="77777777" w:rsidTr="0010147A">
        <w:trPr>
          <w:trHeight w:val="360"/>
        </w:trPr>
        <w:tc>
          <w:tcPr>
            <w:tcW w:w="165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38DEC6D4" w:rsidR="004B1A72" w:rsidRPr="002932C3" w:rsidRDefault="004B1A72" w:rsidP="004B1A7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B0805" w14:textId="1D5D5739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4" w:name="RANGE!J2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4"/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79F0ECD4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4F72194C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51E4E1DA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626F01B5" w:rsidR="004B1A72" w:rsidRPr="001B4699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891089" w:rsidRPr="002932C3" w14:paraId="3955876D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732DBC62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5AAB12D" w14:textId="509580E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64,085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2D580F1D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74,554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4A147B88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86,734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743E340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100,904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5B6720DC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117,389</w:t>
            </w:r>
          </w:p>
        </w:tc>
      </w:tr>
      <w:tr w:rsidR="00891089" w:rsidRPr="002932C3" w14:paraId="763FD57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04C0F86B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8A0ED99" w14:textId="0ECBF33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sz w:val="18"/>
                <w:szCs w:val="18"/>
              </w:rPr>
              <w:t>40.78%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3B93231A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6E9D1A7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20CDFA0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4538D85C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16.34%</w:t>
            </w:r>
          </w:p>
        </w:tc>
      </w:tr>
      <w:tr w:rsidR="00891089" w:rsidRPr="002932C3" w14:paraId="7855493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71DF5995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080452E6" w14:textId="62BBF7BE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48,281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2F32CA1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56,168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4D06571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65,344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6F20BC7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76,020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14776F3B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88,440</w:t>
            </w:r>
          </w:p>
        </w:tc>
      </w:tr>
      <w:tr w:rsidR="00891089" w:rsidRPr="002932C3" w14:paraId="6F85F2EB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6545E3FE" w:rsidR="00891089" w:rsidRPr="00AB1058" w:rsidRDefault="00891089" w:rsidP="00891089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DDB1270" w14:textId="3491214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25924F70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4EEA9BD0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50C0190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40241A63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75.34%</w:t>
            </w:r>
          </w:p>
        </w:tc>
      </w:tr>
      <w:tr w:rsidR="00891089" w:rsidRPr="002932C3" w14:paraId="2703C1F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6BF3052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4F0BE39" w14:textId="78713C82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15,804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33357D2E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18,386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51B3A175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21,390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5DA10198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24,884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605B1F23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28,949</w:t>
            </w:r>
          </w:p>
        </w:tc>
      </w:tr>
      <w:tr w:rsidR="00891089" w:rsidRPr="002932C3" w14:paraId="389FAD9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6B203D0E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538E66F" w14:textId="326D7D53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11,309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6095F8B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12,514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675DC46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13,889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47D0844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15,458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2E95274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17,250</w:t>
            </w:r>
          </w:p>
        </w:tc>
      </w:tr>
      <w:tr w:rsidR="00891089" w:rsidRPr="002932C3" w14:paraId="09D52F3C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61C4B3E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3F710321" w14:textId="1619B406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5,994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14B39E23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6,974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596B9EE3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8,114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7A4C809C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9,439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5D0AD092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10,981</w:t>
            </w:r>
          </w:p>
        </w:tc>
      </w:tr>
      <w:tr w:rsidR="00891089" w:rsidRPr="002932C3" w14:paraId="6533CB34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69C16144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6C0E9B2" w14:textId="596C74C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3,746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23FC647C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3,904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4F153C5E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4,069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7ADB3CA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4,238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607C72F8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4,411</w:t>
            </w:r>
          </w:p>
        </w:tc>
      </w:tr>
      <w:tr w:rsidR="00891089" w:rsidRPr="002932C3" w14:paraId="51EA4AD2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0D1D7243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B167CC3" w14:textId="1B453DA0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748A781B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380C9ECE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2AE9AFE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4C896B23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670</w:t>
            </w:r>
          </w:p>
        </w:tc>
      </w:tr>
      <w:tr w:rsidR="00891089" w:rsidRPr="002932C3" w14:paraId="2BCE18DD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B9419C6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10F00501" w14:textId="7F7F6765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23DFA371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402C273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16452CC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5815EEAD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475</w:t>
            </w:r>
          </w:p>
        </w:tc>
      </w:tr>
      <w:tr w:rsidR="00891089" w:rsidRPr="002932C3" w14:paraId="37C606CA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4213BB7A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145F6FF" w14:textId="260D77EC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39FFB3F6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38E2E3D4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1EBB3076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1F459B89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274</w:t>
            </w:r>
          </w:p>
        </w:tc>
      </w:tr>
      <w:tr w:rsidR="00891089" w:rsidRPr="002932C3" w14:paraId="236A1091" w14:textId="77777777" w:rsidTr="0010147A">
        <w:trPr>
          <w:trHeight w:val="360"/>
        </w:trPr>
        <w:tc>
          <w:tcPr>
            <w:tcW w:w="165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0D3A3537" w:rsidR="00891089" w:rsidRPr="00AB1058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578A3225" w14:textId="7B28A2B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346689BF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2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2D0E47E9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757D41DD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2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09422C67" w:rsidR="00891089" w:rsidRDefault="00891089" w:rsidP="00891089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439</w:t>
            </w:r>
          </w:p>
        </w:tc>
      </w:tr>
      <w:tr w:rsidR="004B1A72" w:rsidRPr="002932C3" w14:paraId="560A297C" w14:textId="77777777" w:rsidTr="007B2E98">
        <w:trPr>
          <w:trHeight w:val="360"/>
        </w:trPr>
        <w:tc>
          <w:tcPr>
            <w:tcW w:w="165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7E56F6B9" w:rsidR="004B1A72" w:rsidRPr="00AB1058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2146B597" w14:textId="6740B669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4,495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56554B68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5,872</w:t>
            </w:r>
          </w:p>
        </w:tc>
        <w:tc>
          <w:tcPr>
            <w:tcW w:w="1250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636C59E1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7,501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5D5F9F23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9,426</w:t>
            </w:r>
          </w:p>
        </w:tc>
        <w:tc>
          <w:tcPr>
            <w:tcW w:w="1251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2CC98515" w:rsidR="004B1A72" w:rsidRDefault="004B1A72" w:rsidP="004B1A72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11,699</w:t>
            </w:r>
          </w:p>
        </w:tc>
      </w:tr>
      <w:tr w:rsidR="004B1A72" w:rsidRPr="002932C3" w14:paraId="56FA5F10" w14:textId="77777777" w:rsidTr="0010147A">
        <w:trPr>
          <w:trHeight w:val="360"/>
        </w:trPr>
        <w:tc>
          <w:tcPr>
            <w:tcW w:w="165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74120B29" w:rsidR="004B1A72" w:rsidRPr="00010839" w:rsidRDefault="004B1A72" w:rsidP="004B1A72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250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60" w:type="dxa"/>
            </w:tcMar>
            <w:vAlign w:val="center"/>
          </w:tcPr>
          <w:p w14:paraId="446C65CD" w14:textId="7ADFAC86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7.01%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4CD69618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7.88%</w:t>
            </w:r>
          </w:p>
        </w:tc>
        <w:tc>
          <w:tcPr>
            <w:tcW w:w="1250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0A3C06E7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8.65%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56BE41E5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9.34%</w:t>
            </w:r>
          </w:p>
        </w:tc>
        <w:tc>
          <w:tcPr>
            <w:tcW w:w="1251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0CD6A23C" w:rsidR="004B1A72" w:rsidRPr="00010839" w:rsidRDefault="004B1A72" w:rsidP="004B1A72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9.97%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442721" w:rsidRPr="002932C3" w14:paraId="319B51DD" w14:textId="77777777" w:rsidTr="0010147A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4157EBD9" w14:textId="5E7736CA" w:rsidR="00442721" w:rsidRPr="002932C3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4FFB2A8" w14:textId="33B48127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5" w:name="RANGE!J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5"/>
          </w:p>
        </w:tc>
        <w:tc>
          <w:tcPr>
            <w:tcW w:w="1251" w:type="dxa"/>
            <w:shd w:val="clear" w:color="auto" w:fill="D2DCFA"/>
            <w:vAlign w:val="center"/>
          </w:tcPr>
          <w:p w14:paraId="4075B42B" w14:textId="2ECB809F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7E8DA6FD" w14:textId="50122A3A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B4C4228" w14:textId="63EAE46F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792B0F3" w14:textId="454A6FB5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442721" w:rsidRPr="002932C3" w14:paraId="150FE057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2EA0613B" w14:textId="1E7DCC49" w:rsidR="00442721" w:rsidRPr="002932C3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250" w:type="dxa"/>
            <w:vAlign w:val="center"/>
          </w:tcPr>
          <w:p w14:paraId="59BED505" w14:textId="53AC567C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4,495</w:t>
            </w:r>
          </w:p>
        </w:tc>
        <w:tc>
          <w:tcPr>
            <w:tcW w:w="1251" w:type="dxa"/>
            <w:vAlign w:val="center"/>
          </w:tcPr>
          <w:p w14:paraId="08FF10B0" w14:textId="157EA3D3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5,872</w:t>
            </w:r>
          </w:p>
        </w:tc>
        <w:tc>
          <w:tcPr>
            <w:tcW w:w="1250" w:type="dxa"/>
            <w:vAlign w:val="center"/>
          </w:tcPr>
          <w:p w14:paraId="3C2FEAAF" w14:textId="365F81C9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7,501</w:t>
            </w:r>
          </w:p>
        </w:tc>
        <w:tc>
          <w:tcPr>
            <w:tcW w:w="1251" w:type="dxa"/>
            <w:vAlign w:val="center"/>
          </w:tcPr>
          <w:p w14:paraId="154AFEA3" w14:textId="0902D556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9,426</w:t>
            </w:r>
          </w:p>
        </w:tc>
        <w:tc>
          <w:tcPr>
            <w:tcW w:w="1251" w:type="dxa"/>
            <w:vAlign w:val="center"/>
          </w:tcPr>
          <w:p w14:paraId="79177C7E" w14:textId="4CBF0B80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11,699</w:t>
            </w:r>
          </w:p>
        </w:tc>
      </w:tr>
      <w:tr w:rsidR="00442721" w:rsidRPr="002932C3" w14:paraId="239EA911" w14:textId="77777777" w:rsidTr="007B2E98">
        <w:trPr>
          <w:cantSplit/>
          <w:trHeight w:val="360"/>
        </w:trPr>
        <w:tc>
          <w:tcPr>
            <w:tcW w:w="1652" w:type="dxa"/>
            <w:tcBorders>
              <w:bottom w:val="single" w:sz="4" w:space="0" w:color="999999"/>
            </w:tcBorders>
            <w:vAlign w:val="center"/>
          </w:tcPr>
          <w:p w14:paraId="1D1E391B" w14:textId="5B12CB62" w:rsidR="00442721" w:rsidRPr="002932C3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vAlign w:val="center"/>
          </w:tcPr>
          <w:p w14:paraId="2B818FEF" w14:textId="5828FD5F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247B9679" w14:textId="378D177A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1,205</w:t>
            </w:r>
          </w:p>
        </w:tc>
        <w:tc>
          <w:tcPr>
            <w:tcW w:w="1250" w:type="dxa"/>
            <w:tcBorders>
              <w:bottom w:val="single" w:sz="4" w:space="0" w:color="999999"/>
            </w:tcBorders>
            <w:vAlign w:val="center"/>
          </w:tcPr>
          <w:p w14:paraId="344860D9" w14:textId="3ACA87BA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1,546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57B823D8" w14:textId="06C5AD56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1,948</w:t>
            </w:r>
          </w:p>
        </w:tc>
        <w:tc>
          <w:tcPr>
            <w:tcW w:w="1251" w:type="dxa"/>
            <w:tcBorders>
              <w:bottom w:val="single" w:sz="4" w:space="0" w:color="999999"/>
            </w:tcBorders>
            <w:vAlign w:val="center"/>
          </w:tcPr>
          <w:p w14:paraId="4E440C74" w14:textId="689769A6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2,423</w:t>
            </w:r>
          </w:p>
        </w:tc>
      </w:tr>
      <w:tr w:rsidR="00442721" w:rsidRPr="002932C3" w14:paraId="4154DC34" w14:textId="77777777" w:rsidTr="007B2E98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8C8AC5F" w14:textId="7B1157A6" w:rsidR="00442721" w:rsidRPr="002932C3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세후순영업이익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5897F04" w14:textId="13BCE1FE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3,578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66DAB9BB" w14:textId="50369B33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4,667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70142FBF" w14:textId="59ECC9C5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5,955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178930B" w14:textId="6C056707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7,478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19ADF320" w14:textId="264E56EE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9,276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442721" w:rsidRPr="005C5287" w14:paraId="6EB86864" w14:textId="77777777" w:rsidTr="00261CAC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84FB611" w14:textId="0F8E4A79" w:rsidR="00442721" w:rsidRPr="002932C3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050882AC" w14:textId="4B43438F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16" w:name="RANGE!J47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6"/>
          </w:p>
        </w:tc>
        <w:tc>
          <w:tcPr>
            <w:tcW w:w="1251" w:type="dxa"/>
            <w:shd w:val="clear" w:color="auto" w:fill="D2DCFA"/>
            <w:vAlign w:val="center"/>
          </w:tcPr>
          <w:p w14:paraId="3289A174" w14:textId="6E83A681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6503B5FB" w14:textId="4B978FBC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5A694C07" w14:textId="1071F64B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14968D53" w14:textId="7F024A4C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442721" w:rsidRPr="005C5287" w14:paraId="2C6F2F57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3389A9DB" w14:textId="60CBBDE0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250" w:type="dxa"/>
            <w:vAlign w:val="center"/>
          </w:tcPr>
          <w:p w14:paraId="43461531" w14:textId="15E94883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32,040</w:t>
            </w:r>
          </w:p>
        </w:tc>
        <w:tc>
          <w:tcPr>
            <w:tcW w:w="1251" w:type="dxa"/>
            <w:vAlign w:val="center"/>
          </w:tcPr>
          <w:p w14:paraId="72A7E272" w14:textId="318F89A8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32,485</w:t>
            </w:r>
          </w:p>
        </w:tc>
        <w:tc>
          <w:tcPr>
            <w:tcW w:w="1250" w:type="dxa"/>
            <w:vAlign w:val="center"/>
          </w:tcPr>
          <w:p w14:paraId="2DA733F7" w14:textId="6AA0B11E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32,962</w:t>
            </w:r>
          </w:p>
        </w:tc>
        <w:tc>
          <w:tcPr>
            <w:tcW w:w="1251" w:type="dxa"/>
            <w:vAlign w:val="center"/>
          </w:tcPr>
          <w:p w14:paraId="02814AA6" w14:textId="31B7C9DB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33,474</w:t>
            </w:r>
          </w:p>
        </w:tc>
        <w:tc>
          <w:tcPr>
            <w:tcW w:w="1251" w:type="dxa"/>
            <w:vAlign w:val="center"/>
          </w:tcPr>
          <w:p w14:paraId="35197375" w14:textId="72C796FF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34,024</w:t>
            </w:r>
          </w:p>
        </w:tc>
      </w:tr>
      <w:tr w:rsidR="00442721" w:rsidRPr="005C5287" w14:paraId="03C31D83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0DE1AF1C" w14:textId="034023E1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250" w:type="dxa"/>
            <w:vAlign w:val="center"/>
          </w:tcPr>
          <w:p w14:paraId="260770C8" w14:textId="6DF89691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1,953</w:t>
            </w:r>
          </w:p>
        </w:tc>
        <w:tc>
          <w:tcPr>
            <w:tcW w:w="1251" w:type="dxa"/>
            <w:vAlign w:val="center"/>
          </w:tcPr>
          <w:p w14:paraId="067E778F" w14:textId="74B52219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2,097</w:t>
            </w:r>
          </w:p>
        </w:tc>
        <w:tc>
          <w:tcPr>
            <w:tcW w:w="1250" w:type="dxa"/>
            <w:vAlign w:val="center"/>
          </w:tcPr>
          <w:p w14:paraId="3CBD66B1" w14:textId="63EA08CC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2,251</w:t>
            </w:r>
          </w:p>
        </w:tc>
        <w:tc>
          <w:tcPr>
            <w:tcW w:w="1251" w:type="dxa"/>
            <w:vAlign w:val="center"/>
          </w:tcPr>
          <w:p w14:paraId="4919618D" w14:textId="246073B8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2,416</w:t>
            </w:r>
          </w:p>
        </w:tc>
        <w:tc>
          <w:tcPr>
            <w:tcW w:w="1251" w:type="dxa"/>
            <w:vAlign w:val="center"/>
          </w:tcPr>
          <w:p w14:paraId="6DC04279" w14:textId="23442C1E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2,594</w:t>
            </w:r>
          </w:p>
        </w:tc>
      </w:tr>
      <w:tr w:rsidR="00442721" w:rsidRPr="005C5287" w14:paraId="7DF02746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46510C8A" w14:textId="4EAD189F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250" w:type="dxa"/>
            <w:vAlign w:val="center"/>
          </w:tcPr>
          <w:p w14:paraId="2E5AE77F" w14:textId="095D3F50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1,256</w:t>
            </w:r>
          </w:p>
        </w:tc>
        <w:tc>
          <w:tcPr>
            <w:tcW w:w="1251" w:type="dxa"/>
            <w:vAlign w:val="center"/>
          </w:tcPr>
          <w:p w14:paraId="706FB30C" w14:textId="59528D51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1,333</w:t>
            </w:r>
          </w:p>
        </w:tc>
        <w:tc>
          <w:tcPr>
            <w:tcW w:w="1250" w:type="dxa"/>
            <w:vAlign w:val="center"/>
          </w:tcPr>
          <w:p w14:paraId="0834D13E" w14:textId="4F04518A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1,415</w:t>
            </w:r>
          </w:p>
        </w:tc>
        <w:tc>
          <w:tcPr>
            <w:tcW w:w="1251" w:type="dxa"/>
            <w:vAlign w:val="center"/>
          </w:tcPr>
          <w:p w14:paraId="6D4BF0FE" w14:textId="73B8F14C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1,502</w:t>
            </w:r>
          </w:p>
        </w:tc>
        <w:tc>
          <w:tcPr>
            <w:tcW w:w="1251" w:type="dxa"/>
            <w:vAlign w:val="center"/>
          </w:tcPr>
          <w:p w14:paraId="15692654" w14:textId="190DEC78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1,595</w:t>
            </w:r>
          </w:p>
        </w:tc>
      </w:tr>
      <w:tr w:rsidR="00442721" w:rsidRPr="005C5287" w14:paraId="50F2652D" w14:textId="77777777" w:rsidTr="00261CAC">
        <w:trPr>
          <w:cantSplit/>
          <w:trHeight w:val="360"/>
        </w:trPr>
        <w:tc>
          <w:tcPr>
            <w:tcW w:w="1652" w:type="dxa"/>
            <w:vAlign w:val="center"/>
          </w:tcPr>
          <w:p w14:paraId="6577EEFF" w14:textId="61967A35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250" w:type="dxa"/>
            <w:vAlign w:val="center"/>
          </w:tcPr>
          <w:p w14:paraId="4518A186" w14:textId="463574CF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251" w:type="dxa"/>
            <w:vAlign w:val="center"/>
          </w:tcPr>
          <w:p w14:paraId="5CF9794E" w14:textId="0BCF1267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250" w:type="dxa"/>
            <w:vAlign w:val="center"/>
          </w:tcPr>
          <w:p w14:paraId="69AF8731" w14:textId="2201ADCC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251" w:type="dxa"/>
            <w:vAlign w:val="center"/>
          </w:tcPr>
          <w:p w14:paraId="0DE2452F" w14:textId="35751D50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251" w:type="dxa"/>
            <w:vAlign w:val="center"/>
          </w:tcPr>
          <w:p w14:paraId="3C84E282" w14:textId="68F2545C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439</w:t>
            </w:r>
          </w:p>
        </w:tc>
      </w:tr>
      <w:tr w:rsidR="00442721" w:rsidRPr="005C5287" w14:paraId="38CCD1E9" w14:textId="77777777" w:rsidTr="00261CAC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534233FC" w14:textId="64DB2A0E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2DD13E9D" w14:textId="339B4682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2,786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F5BCE5F" w14:textId="66ECB115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2,986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1008FB57" w14:textId="215253E3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3,199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9EF081" w14:textId="6E68FC76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3,428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437D4BAC" w14:textId="4CAA2245" w:rsidR="00442721" w:rsidRPr="005C5287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3,676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250"/>
        <w:gridCol w:w="1251"/>
        <w:gridCol w:w="1250"/>
        <w:gridCol w:w="1251"/>
        <w:gridCol w:w="1251"/>
      </w:tblGrid>
      <w:tr w:rsidR="00442721" w:rsidRPr="00D82670" w14:paraId="287F60FC" w14:textId="77777777" w:rsidTr="0010147A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02A2D0EF" w14:textId="2C4E6983" w:rsidR="00442721" w:rsidRPr="00D82670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B3604CA" w14:textId="4D04821A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bookmarkStart w:id="17" w:name="RANGE!J5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2024년</w:t>
            </w:r>
            <w:bookmarkEnd w:id="17"/>
          </w:p>
        </w:tc>
        <w:tc>
          <w:tcPr>
            <w:tcW w:w="1251" w:type="dxa"/>
            <w:shd w:val="clear" w:color="auto" w:fill="D2DCFA"/>
            <w:vAlign w:val="center"/>
          </w:tcPr>
          <w:p w14:paraId="22629A6B" w14:textId="410000A1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250" w:type="dxa"/>
            <w:shd w:val="clear" w:color="auto" w:fill="D2DCFA"/>
            <w:vAlign w:val="center"/>
          </w:tcPr>
          <w:p w14:paraId="3BCACDF8" w14:textId="3824EA85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6E4C676D" w14:textId="7B45B579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251" w:type="dxa"/>
            <w:shd w:val="clear" w:color="auto" w:fill="D2DCFA"/>
            <w:vAlign w:val="center"/>
          </w:tcPr>
          <w:p w14:paraId="0428B39E" w14:textId="3C4FD5E6" w:rsidR="00442721" w:rsidRPr="001B4699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</w:tr>
      <w:tr w:rsidR="00442721" w:rsidRPr="00D82670" w14:paraId="53D56D99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9B859F2" w14:textId="57328F1F" w:rsidR="00442721" w:rsidRPr="00F93D61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250" w:type="dxa"/>
            <w:vAlign w:val="center"/>
          </w:tcPr>
          <w:p w14:paraId="705F6DCE" w14:textId="5DCDA49B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21,966</w:t>
            </w:r>
          </w:p>
        </w:tc>
        <w:tc>
          <w:tcPr>
            <w:tcW w:w="1251" w:type="dxa"/>
            <w:vAlign w:val="center"/>
          </w:tcPr>
          <w:p w14:paraId="18047053" w14:textId="3530B629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25,625</w:t>
            </w:r>
          </w:p>
        </w:tc>
        <w:tc>
          <w:tcPr>
            <w:tcW w:w="1250" w:type="dxa"/>
            <w:vAlign w:val="center"/>
          </w:tcPr>
          <w:p w14:paraId="7D55D69F" w14:textId="28C9134B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29,811</w:t>
            </w:r>
          </w:p>
        </w:tc>
        <w:tc>
          <w:tcPr>
            <w:tcW w:w="1251" w:type="dxa"/>
            <w:vAlign w:val="center"/>
          </w:tcPr>
          <w:p w14:paraId="611793FC" w14:textId="44F5FA44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34,682</w:t>
            </w:r>
          </w:p>
        </w:tc>
        <w:tc>
          <w:tcPr>
            <w:tcW w:w="1251" w:type="dxa"/>
            <w:vAlign w:val="center"/>
          </w:tcPr>
          <w:p w14:paraId="60951F0F" w14:textId="2B8ECA43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40,238</w:t>
            </w:r>
          </w:p>
        </w:tc>
      </w:tr>
      <w:tr w:rsidR="00442721" w:rsidRPr="00D82670" w14:paraId="4F5D05EA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DDA56AE" w14:textId="49A96B82" w:rsidR="00442721" w:rsidRPr="00F93D61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250" w:type="dxa"/>
            <w:vAlign w:val="center"/>
          </w:tcPr>
          <w:p w14:paraId="7C3C31B7" w14:textId="1FF231BA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6,179</w:t>
            </w:r>
          </w:p>
        </w:tc>
        <w:tc>
          <w:tcPr>
            <w:tcW w:w="1251" w:type="dxa"/>
            <w:vAlign w:val="center"/>
          </w:tcPr>
          <w:p w14:paraId="2C4C37E3" w14:textId="296A67B1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7,208</w:t>
            </w:r>
          </w:p>
        </w:tc>
        <w:tc>
          <w:tcPr>
            <w:tcW w:w="1250" w:type="dxa"/>
            <w:vAlign w:val="center"/>
          </w:tcPr>
          <w:p w14:paraId="0308C36E" w14:textId="7218B0D6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8,385</w:t>
            </w:r>
          </w:p>
        </w:tc>
        <w:tc>
          <w:tcPr>
            <w:tcW w:w="1251" w:type="dxa"/>
            <w:vAlign w:val="center"/>
          </w:tcPr>
          <w:p w14:paraId="023DFCC6" w14:textId="38450325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9,755</w:t>
            </w:r>
          </w:p>
        </w:tc>
        <w:tc>
          <w:tcPr>
            <w:tcW w:w="1251" w:type="dxa"/>
            <w:vAlign w:val="center"/>
          </w:tcPr>
          <w:p w14:paraId="1F16F90C" w14:textId="4A967097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11,318</w:t>
            </w:r>
          </w:p>
        </w:tc>
      </w:tr>
      <w:tr w:rsidR="00442721" w:rsidRPr="00D82670" w14:paraId="634F70AA" w14:textId="77777777" w:rsidTr="0010147A">
        <w:trPr>
          <w:cantSplit/>
          <w:trHeight w:val="360"/>
        </w:trPr>
        <w:tc>
          <w:tcPr>
            <w:tcW w:w="1652" w:type="dxa"/>
            <w:vAlign w:val="center"/>
          </w:tcPr>
          <w:p w14:paraId="3EB8BBEC" w14:textId="038E2C80" w:rsidR="00442721" w:rsidRPr="00F93D61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250" w:type="dxa"/>
            <w:vAlign w:val="center"/>
          </w:tcPr>
          <w:p w14:paraId="500E2560" w14:textId="086A3C02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15,787</w:t>
            </w:r>
          </w:p>
        </w:tc>
        <w:tc>
          <w:tcPr>
            <w:tcW w:w="1251" w:type="dxa"/>
            <w:vAlign w:val="center"/>
          </w:tcPr>
          <w:p w14:paraId="49BCA925" w14:textId="6E8CC276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18,417</w:t>
            </w:r>
          </w:p>
        </w:tc>
        <w:tc>
          <w:tcPr>
            <w:tcW w:w="1250" w:type="dxa"/>
            <w:vAlign w:val="center"/>
          </w:tcPr>
          <w:p w14:paraId="65B1BF0A" w14:textId="290D0960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21,426</w:t>
            </w:r>
          </w:p>
        </w:tc>
        <w:tc>
          <w:tcPr>
            <w:tcW w:w="1251" w:type="dxa"/>
            <w:vAlign w:val="center"/>
          </w:tcPr>
          <w:p w14:paraId="6EFAD139" w14:textId="742D7FEA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24,926</w:t>
            </w:r>
          </w:p>
        </w:tc>
        <w:tc>
          <w:tcPr>
            <w:tcW w:w="1251" w:type="dxa"/>
            <w:vAlign w:val="center"/>
          </w:tcPr>
          <w:p w14:paraId="27397BCF" w14:textId="10911E42" w:rsidR="00442721" w:rsidRPr="00490638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28,919</w:t>
            </w:r>
          </w:p>
        </w:tc>
      </w:tr>
      <w:tr w:rsidR="00442721" w:rsidRPr="00D82670" w14:paraId="41BA6AB2" w14:textId="77777777" w:rsidTr="006269BD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148BEAE0" w14:textId="004DEEEA" w:rsidR="00442721" w:rsidRPr="00D82670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순운전자본변동분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56BE455A" w14:textId="2A429355" w:rsidR="00442721" w:rsidRPr="00D82670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-13,495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5C776D74" w14:textId="571AF70C" w:rsidR="00442721" w:rsidRPr="00D82670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2,630</w:t>
            </w:r>
          </w:p>
        </w:tc>
        <w:tc>
          <w:tcPr>
            <w:tcW w:w="1250" w:type="dxa"/>
            <w:shd w:val="clear" w:color="auto" w:fill="F3ECD9"/>
            <w:vAlign w:val="center"/>
          </w:tcPr>
          <w:p w14:paraId="6CAEDA39" w14:textId="40847907" w:rsidR="00442721" w:rsidRPr="00D82670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3,009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0AF6A9CE" w14:textId="3523CA13" w:rsidR="00442721" w:rsidRPr="00D82670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3,500</w:t>
            </w:r>
          </w:p>
        </w:tc>
        <w:tc>
          <w:tcPr>
            <w:tcW w:w="1251" w:type="dxa"/>
            <w:shd w:val="clear" w:color="auto" w:fill="F3ECD9"/>
            <w:vAlign w:val="center"/>
          </w:tcPr>
          <w:p w14:paraId="33DD094C" w14:textId="390C0E26" w:rsidR="00442721" w:rsidRPr="00D82670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3,993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442721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442721" w:rsidRPr="002319A8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47F44975" w:rsidR="00442721" w:rsidRPr="002319A8" w:rsidRDefault="00442721" w:rsidP="0044272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8" w:name="RANGE!R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8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01B2D630" w:rsidR="00442721" w:rsidRPr="002319A8" w:rsidRDefault="00442721" w:rsidP="0044272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442721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442721" w:rsidRPr="002319A8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44CFAA42" w:rsidR="00442721" w:rsidRPr="000E13A4" w:rsidRDefault="00442721" w:rsidP="00442721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35" w:type="dxa"/>
            <w:vAlign w:val="center"/>
          </w:tcPr>
          <w:p w14:paraId="379CA7B7" w14:textId="6DC37001" w:rsidR="00442721" w:rsidRPr="002319A8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42721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62ADA426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3A7F1E72" w:rsidR="00442721" w:rsidRPr="002319A8" w:rsidRDefault="00442721" w:rsidP="00442721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42721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442721" w:rsidRPr="002319A8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506389E2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943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15AD827D" w:rsidR="00442721" w:rsidRPr="002319A8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442721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442721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2E1E5776" w:rsidR="00442721" w:rsidRDefault="00442721" w:rsidP="0044272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9" w:name="RANGE!R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9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5D0E141F" w:rsidR="00442721" w:rsidRDefault="00442721" w:rsidP="0044272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442721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0026C354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19,147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6A202DBA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42721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4EC37A46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10,394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3C36BFAC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42721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1B640713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1,907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6770125B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42721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03775314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6,578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13BAD65F" w:rsidR="00442721" w:rsidRDefault="00442721" w:rsidP="0044272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442721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01BEC585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24,870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0EAC2BFA" w:rsidR="00442721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베타 산정</w:t>
      </w:r>
    </w:p>
    <w:p w14:paraId="01AE36BE" w14:textId="5A60A436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7"/>
        <w:gridCol w:w="1134"/>
        <w:gridCol w:w="1559"/>
        <w:gridCol w:w="1559"/>
        <w:gridCol w:w="1559"/>
      </w:tblGrid>
      <w:tr w:rsidR="00442721" w:rsidRPr="001770EA" w14:paraId="7A3FF30A" w14:textId="77777777" w:rsidTr="00442721">
        <w:trPr>
          <w:cantSplit/>
          <w:trHeight w:val="360"/>
        </w:trPr>
        <w:tc>
          <w:tcPr>
            <w:tcW w:w="2077" w:type="dxa"/>
            <w:shd w:val="clear" w:color="auto" w:fill="D2DCFA"/>
            <w:vAlign w:val="center"/>
          </w:tcPr>
          <w:p w14:paraId="5176C8D3" w14:textId="10970ED2" w:rsidR="00442721" w:rsidRPr="001770EA" w:rsidRDefault="00442721" w:rsidP="0044272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20" w:name="RANGE!U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20"/>
          </w:p>
        </w:tc>
        <w:tc>
          <w:tcPr>
            <w:tcW w:w="1134" w:type="dxa"/>
            <w:shd w:val="clear" w:color="auto" w:fill="D2DCFA"/>
            <w:vAlign w:val="center"/>
          </w:tcPr>
          <w:p w14:paraId="550334F2" w14:textId="0E203627" w:rsidR="00442721" w:rsidRPr="001770EA" w:rsidRDefault="00442721" w:rsidP="0044272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04CA41ED" w:rsidR="00442721" w:rsidRPr="001770EA" w:rsidRDefault="00442721" w:rsidP="0044272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5E4FC6B6" w:rsidR="00442721" w:rsidRPr="001770EA" w:rsidRDefault="00442721" w:rsidP="0044272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35871500" w:rsidR="00442721" w:rsidRPr="001770EA" w:rsidRDefault="00442721" w:rsidP="0044272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442721" w:rsidRPr="001770EA" w14:paraId="388650D8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025BBEE6" w14:textId="1A3D7586" w:rsidR="00442721" w:rsidRPr="00DF3B91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한국항공우주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B71F33" w14:textId="42D244F6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17AC5C73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11.57</w:t>
            </w:r>
          </w:p>
        </w:tc>
        <w:tc>
          <w:tcPr>
            <w:tcW w:w="1559" w:type="dxa"/>
            <w:vAlign w:val="center"/>
          </w:tcPr>
          <w:p w14:paraId="105E992F" w14:textId="4A635B67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559" w:type="dxa"/>
            <w:vAlign w:val="center"/>
          </w:tcPr>
          <w:p w14:paraId="182758CC" w14:textId="60B65E06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0.62</w:t>
            </w:r>
          </w:p>
        </w:tc>
      </w:tr>
      <w:tr w:rsidR="00442721" w:rsidRPr="001770EA" w14:paraId="59BBD3AA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13D833EE" w14:textId="4F4203B1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한화에어로스페이스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CF38C" w14:textId="32946C47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030AA482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34.53</w:t>
            </w:r>
          </w:p>
        </w:tc>
        <w:tc>
          <w:tcPr>
            <w:tcW w:w="1559" w:type="dxa"/>
            <w:vAlign w:val="center"/>
          </w:tcPr>
          <w:p w14:paraId="7DEC25FD" w14:textId="4A55B1FE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559" w:type="dxa"/>
            <w:vAlign w:val="center"/>
          </w:tcPr>
          <w:p w14:paraId="677A4BD3" w14:textId="549A41E7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</w:tr>
      <w:tr w:rsidR="00442721" w:rsidRPr="001770EA" w14:paraId="0828490A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7E80F24D" w14:textId="3CDF2996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다원시스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DC7FCA" w14:textId="584B4432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5A8410CC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59.84</w:t>
            </w:r>
          </w:p>
        </w:tc>
        <w:tc>
          <w:tcPr>
            <w:tcW w:w="1559" w:type="dxa"/>
            <w:vAlign w:val="center"/>
          </w:tcPr>
          <w:p w14:paraId="22EBDA01" w14:textId="17854BC3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559" w:type="dxa"/>
            <w:vAlign w:val="center"/>
          </w:tcPr>
          <w:p w14:paraId="4D170BB0" w14:textId="6FB82FA9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0.67</w:t>
            </w:r>
          </w:p>
        </w:tc>
      </w:tr>
      <w:tr w:rsidR="00442721" w:rsidRPr="001770EA" w14:paraId="2F681992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0DDC2533" w14:textId="08094C9A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두산에너빌리티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D331" w14:textId="67CC5A21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25AA87F2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44.44</w:t>
            </w:r>
          </w:p>
        </w:tc>
        <w:tc>
          <w:tcPr>
            <w:tcW w:w="1559" w:type="dxa"/>
            <w:vAlign w:val="center"/>
          </w:tcPr>
          <w:p w14:paraId="22225CCB" w14:textId="1A2E0E3B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1559" w:type="dxa"/>
            <w:vAlign w:val="center"/>
          </w:tcPr>
          <w:p w14:paraId="1B4E8C46" w14:textId="73E4B390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1.18</w:t>
            </w:r>
          </w:p>
        </w:tc>
      </w:tr>
      <w:tr w:rsidR="00442721" w:rsidRPr="001770EA" w14:paraId="4CB2CFCC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2CB3A502" w14:textId="27C99C1E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오르비텍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CDFC72" w14:textId="7C76E7A9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78A24A82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38.96</w:t>
            </w:r>
          </w:p>
        </w:tc>
        <w:tc>
          <w:tcPr>
            <w:tcW w:w="1559" w:type="dxa"/>
            <w:vAlign w:val="center"/>
          </w:tcPr>
          <w:p w14:paraId="2BA85E4E" w14:textId="051150D8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559" w:type="dxa"/>
            <w:vAlign w:val="center"/>
          </w:tcPr>
          <w:p w14:paraId="7536A708" w14:textId="04572C70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0.95</w:t>
            </w:r>
          </w:p>
        </w:tc>
      </w:tr>
      <w:tr w:rsidR="00442721" w:rsidRPr="001770EA" w14:paraId="7AFBD537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1C45F7C9" w14:textId="1F50807C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인선이엔티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F9D88" w14:textId="6E5DC692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B3721" w14:textId="1E97D1B7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51.49</w:t>
            </w:r>
          </w:p>
        </w:tc>
        <w:tc>
          <w:tcPr>
            <w:tcW w:w="1559" w:type="dxa"/>
            <w:vAlign w:val="center"/>
          </w:tcPr>
          <w:p w14:paraId="49CEED31" w14:textId="41552AEE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559" w:type="dxa"/>
            <w:vAlign w:val="center"/>
          </w:tcPr>
          <w:p w14:paraId="226E428D" w14:textId="7B5CB0F1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</w:tr>
      <w:tr w:rsidR="00442721" w:rsidRPr="001770EA" w14:paraId="75FCEB01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2808CCAF" w14:textId="2DFD0E81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코엔텍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A1260B" w14:textId="60223591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3D7758" w14:textId="1B6DD930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1559" w:type="dxa"/>
            <w:vAlign w:val="center"/>
          </w:tcPr>
          <w:p w14:paraId="021854D9" w14:textId="6031D449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vAlign w:val="center"/>
          </w:tcPr>
          <w:p w14:paraId="7A7BAF31" w14:textId="72A9EA27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0.70</w:t>
            </w:r>
          </w:p>
        </w:tc>
      </w:tr>
      <w:tr w:rsidR="00442721" w:rsidRPr="001770EA" w14:paraId="7AB7B63F" w14:textId="77777777" w:rsidTr="00442721">
        <w:trPr>
          <w:cantSplit/>
          <w:trHeight w:val="360"/>
        </w:trPr>
        <w:tc>
          <w:tcPr>
            <w:tcW w:w="2077" w:type="dxa"/>
            <w:shd w:val="clear" w:color="auto" w:fill="auto"/>
            <w:vAlign w:val="center"/>
          </w:tcPr>
          <w:p w14:paraId="2BAFDB6D" w14:textId="7B88E11C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와이엔텍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81A411" w14:textId="4D30F49E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7FCDE2" w14:textId="6A253E91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65.59</w:t>
            </w:r>
          </w:p>
        </w:tc>
        <w:tc>
          <w:tcPr>
            <w:tcW w:w="1559" w:type="dxa"/>
            <w:vAlign w:val="center"/>
          </w:tcPr>
          <w:p w14:paraId="5E0A294C" w14:textId="31DE3378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559" w:type="dxa"/>
            <w:vAlign w:val="center"/>
          </w:tcPr>
          <w:p w14:paraId="46DF2C6A" w14:textId="3469408F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</w:tr>
      <w:tr w:rsidR="00442721" w:rsidRPr="001770EA" w14:paraId="1F1AE77C" w14:textId="77777777" w:rsidTr="00442721">
        <w:trPr>
          <w:cantSplit/>
          <w:trHeight w:val="360"/>
        </w:trPr>
        <w:tc>
          <w:tcPr>
            <w:tcW w:w="2077" w:type="dxa"/>
            <w:shd w:val="clear" w:color="auto" w:fill="F3ECD9"/>
            <w:vAlign w:val="center"/>
          </w:tcPr>
          <w:p w14:paraId="434E950D" w14:textId="2158630F" w:rsidR="00442721" w:rsidRPr="001770EA" w:rsidRDefault="00442721" w:rsidP="0044272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134" w:type="dxa"/>
            <w:shd w:val="clear" w:color="auto" w:fill="F3ECD9"/>
            <w:vAlign w:val="center"/>
          </w:tcPr>
          <w:p w14:paraId="38B8E16D" w14:textId="56DD0BDE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791D202F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39.01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6D68916D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5F9FE13B" w:rsidR="00442721" w:rsidRPr="001770EA" w:rsidRDefault="00442721" w:rsidP="00442721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0.79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6A7FACAC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89403D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89403D" w:rsidRPr="001770EA" w:rsidRDefault="0089403D" w:rsidP="0089403D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89403D" w:rsidRPr="001770EA" w:rsidRDefault="0089403D" w:rsidP="0089403D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4C98BF22" w:rsidR="0089403D" w:rsidRPr="00230E25" w:rsidRDefault="0089403D" w:rsidP="0089403D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21" w:name="RANGE!X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21"/>
          </w:p>
        </w:tc>
      </w:tr>
      <w:tr w:rsidR="0089403D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89403D" w:rsidRPr="00E02E47" w:rsidRDefault="0089403D" w:rsidP="0089403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89403D" w:rsidRPr="00E02E47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1AE95BC9" w:rsidR="0089403D" w:rsidRPr="00DF3B91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0.79</w:t>
            </w:r>
          </w:p>
        </w:tc>
      </w:tr>
      <w:tr w:rsidR="0089403D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89403D" w:rsidRPr="00E02E47" w:rsidRDefault="0089403D" w:rsidP="0089403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89403D" w:rsidRPr="00E02E47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0572FF19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3.59%</w:t>
            </w:r>
          </w:p>
        </w:tc>
      </w:tr>
      <w:tr w:rsidR="0089403D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D700402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4" w:type="dxa"/>
            <w:vAlign w:val="center"/>
          </w:tcPr>
          <w:p w14:paraId="3FF21957" w14:textId="27B103BA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11.69%</w:t>
            </w:r>
          </w:p>
        </w:tc>
      </w:tr>
      <w:tr w:rsidR="0089403D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4CE8BF66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2.00%</w:t>
            </w:r>
          </w:p>
        </w:tc>
      </w:tr>
      <w:tr w:rsidR="0089403D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18039B2D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14.86%</w:t>
            </w:r>
          </w:p>
        </w:tc>
      </w:tr>
      <w:tr w:rsidR="0089403D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5D64CF22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20.90%</w:t>
            </w:r>
          </w:p>
        </w:tc>
      </w:tr>
      <w:tr w:rsidR="0089403D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7F6B379F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10.64%</w:t>
            </w:r>
          </w:p>
        </w:tc>
      </w:tr>
      <w:tr w:rsidR="0089403D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89403D" w:rsidRDefault="0089403D" w:rsidP="0089403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89403D" w:rsidRDefault="0089403D" w:rsidP="0089403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4F41BAA8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8.42%</w:t>
            </w:r>
          </w:p>
        </w:tc>
      </w:tr>
      <w:tr w:rsidR="0089403D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5D0A1AA1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d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27A2AE74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13.05%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8581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42"/>
        <w:gridCol w:w="1247"/>
        <w:gridCol w:w="1248"/>
        <w:gridCol w:w="1248"/>
        <w:gridCol w:w="1248"/>
        <w:gridCol w:w="1248"/>
      </w:tblGrid>
      <w:tr w:rsidR="0089403D" w:rsidRPr="00A7533B" w14:paraId="287877F4" w14:textId="77777777" w:rsidTr="00DD0D2D">
        <w:trPr>
          <w:tblHeader/>
        </w:trPr>
        <w:tc>
          <w:tcPr>
            <w:tcW w:w="234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DFB1D3D" w:rsidR="0089403D" w:rsidRPr="009816F8" w:rsidRDefault="0089403D" w:rsidP="0089403D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247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797445F1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bookmarkStart w:id="22" w:name="RANGE!AC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2024-12-31</w:t>
            </w:r>
            <w:bookmarkEnd w:id="22"/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7CAC1918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2025-12-31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714BB94F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2026-12-31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0110F4D4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2027-12-31</w:t>
            </w:r>
          </w:p>
        </w:tc>
        <w:tc>
          <w:tcPr>
            <w:tcW w:w="1248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C14E3EA" w14:textId="028D1680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2028-12-31</w:t>
            </w:r>
          </w:p>
        </w:tc>
      </w:tr>
      <w:tr w:rsidR="0089403D" w:rsidRPr="00A7533B" w14:paraId="7E926F85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1AF9F297" w:rsidR="0089403D" w:rsidRPr="009816F8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Ⅰ. 매출액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79A4E9C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64,085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46A9E60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74,554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7EEB4F05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86,734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24436BE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100,904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BB5401" w14:textId="498F44C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117,389</w:t>
            </w:r>
          </w:p>
        </w:tc>
      </w:tr>
      <w:tr w:rsidR="0089403D" w:rsidRPr="00A7533B" w14:paraId="04A728B6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7A2D6A97" w:rsidR="0089403D" w:rsidRPr="009816F8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Ⅱ. 매출원가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184E413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48,281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0D279F7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56,168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441C4CB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65,344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0CB8488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76,020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72B56F" w14:textId="14C3051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88,440</w:t>
            </w:r>
          </w:p>
        </w:tc>
      </w:tr>
      <w:tr w:rsidR="0089403D" w:rsidRPr="00A7533B" w14:paraId="775D939F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4A3011F3" w:rsidR="0089403D" w:rsidRPr="009816F8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Ⅲ. 매출총이익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18A5FC2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15,804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32C60BC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18,386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72BE94F3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21,390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14652F4F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24,884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0F6EB" w14:textId="08D4951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28,949</w:t>
            </w:r>
          </w:p>
        </w:tc>
      </w:tr>
      <w:tr w:rsidR="0089403D" w:rsidRPr="00A7533B" w14:paraId="7E294285" w14:textId="77777777" w:rsidTr="00DD0D2D">
        <w:trPr>
          <w:trHeight w:val="286"/>
        </w:trPr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3A479BD1" w:rsidR="0089403D" w:rsidRPr="009816F8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Ⅳ. 판매 및 일반관리비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5E6826F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11,309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5CAC8203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12,514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61049F94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13,889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096ADF9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15,458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C8A9DD" w14:textId="641049C4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17,250</w:t>
            </w:r>
          </w:p>
        </w:tc>
      </w:tr>
      <w:tr w:rsidR="00905561" w:rsidRPr="00A7533B" w14:paraId="58BB283C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E9F436" w14:textId="4CF7A61C" w:rsidR="00905561" w:rsidRPr="009816F8" w:rsidRDefault="00905561" w:rsidP="00905561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1. 매출관련경비</w:t>
            </w:r>
          </w:p>
        </w:tc>
        <w:tc>
          <w:tcPr>
            <w:tcW w:w="124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D4A73E4" w14:textId="02BD0CE6" w:rsidR="00905561" w:rsidRPr="00F93D61" w:rsidRDefault="00905561" w:rsidP="00905561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</w:t>
            </w:r>
            <w:bookmarkStart w:id="23" w:name="_GoBack"/>
            <w:bookmarkEnd w:id="23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4CB51D" w14:textId="261CA3C2" w:rsidR="00905561" w:rsidRPr="00F93D61" w:rsidRDefault="00905561" w:rsidP="00905561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6,974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5CCF7B9" w14:textId="5C6BB76C" w:rsidR="00905561" w:rsidRPr="00F93D61" w:rsidRDefault="00905561" w:rsidP="00905561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8,114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348340D" w14:textId="637A4041" w:rsidR="00905561" w:rsidRPr="00F93D61" w:rsidRDefault="00905561" w:rsidP="00905561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9,439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0180E8" w14:textId="6B2F9555" w:rsidR="00905561" w:rsidRPr="00F93D61" w:rsidRDefault="00905561" w:rsidP="00905561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10,981</w:t>
            </w:r>
          </w:p>
        </w:tc>
      </w:tr>
      <w:tr w:rsidR="0089403D" w:rsidRPr="00A7533B" w14:paraId="7B596791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F036B7A" w14:textId="1425EC5D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2. 인건비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EED74" w14:textId="4DDDC39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3,746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85594" w14:textId="4FA54F4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3,904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7F1D3" w14:textId="13DFEF7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4,069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4E412" w14:textId="10F2DF22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4,238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9E7E20" w14:textId="5066DD9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4,411</w:t>
            </w:r>
          </w:p>
        </w:tc>
      </w:tr>
      <w:tr w:rsidR="0089403D" w:rsidRPr="00A7533B" w14:paraId="2C8D1CF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FE70CA1" w14:textId="4C8E03CC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3. 인건비성경비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DC4624" w14:textId="154FB33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BC220" w14:textId="2D9AF1C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D30072" w14:textId="2C3A9DB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4DF71" w14:textId="5FC0317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BCDD93" w14:textId="6B369BD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670</w:t>
            </w:r>
          </w:p>
        </w:tc>
      </w:tr>
      <w:tr w:rsidR="0089403D" w:rsidRPr="00A7533B" w14:paraId="1546EAC2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9D9516" w14:textId="1C59D869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4. 고정성경비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D46E9" w14:textId="2905596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60AEB" w14:textId="4D42A2C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DD500" w14:textId="106C4DAB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81561D" w14:textId="25EC5FA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D16CC6" w14:textId="781D7A6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475</w:t>
            </w:r>
          </w:p>
        </w:tc>
      </w:tr>
      <w:tr w:rsidR="0089403D" w:rsidRPr="00A7533B" w14:paraId="36B1DAF7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A8CDA5" w14:textId="6C238E5D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5. 감가상각비(IS)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6237C" w14:textId="1DEDB63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F24" w14:textId="4374D62B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392C7" w14:textId="7448F633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2A8F1" w14:textId="2E1A06C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A81EC8" w14:textId="3782CAB3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274</w:t>
            </w:r>
          </w:p>
        </w:tc>
      </w:tr>
      <w:tr w:rsidR="0089403D" w:rsidRPr="00A7533B" w14:paraId="2035D97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029F664" w14:textId="0902FD07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6. 무형자산상각비(IS)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E512A" w14:textId="2FA6F6A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DC953F" w14:textId="3351B61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65552" w14:textId="60C3847E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416E9" w14:textId="47BEC47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BFC6AD" w14:textId="7C8307C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439</w:t>
            </w:r>
          </w:p>
        </w:tc>
      </w:tr>
      <w:tr w:rsidR="0089403D" w:rsidRPr="00A7533B" w14:paraId="6CB7CD04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CE4F61C" w14:textId="06AABF9A" w:rsidR="0089403D" w:rsidRPr="009816F8" w:rsidRDefault="0089403D" w:rsidP="0089403D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Ⅴ. 영업이익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06C27361" w14:textId="49CD55BF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4,495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6CD11698" w14:textId="655F6A1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5,872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2C5CB490" w14:textId="18769954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7,501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7B87CF27" w14:textId="18E4E73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9,426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22F904" w14:textId="2087B9B9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11,699</w:t>
            </w:r>
          </w:p>
        </w:tc>
      </w:tr>
      <w:tr w:rsidR="0089403D" w:rsidRPr="00A7533B" w14:paraId="799710A8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24105FE" w14:textId="1293E497" w:rsidR="0089403D" w:rsidRPr="009816F8" w:rsidRDefault="0089403D" w:rsidP="0089403D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Ⅵ. 법인세비용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738FBEB5" w14:textId="11ECA84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6C9412FF" w14:textId="3F007CDE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1,205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07A9BA8C" w14:textId="10C318A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1,546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156654B8" w14:textId="2795ADD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1,948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CD1BE" w14:textId="343BC00B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2,423</w:t>
            </w:r>
          </w:p>
        </w:tc>
      </w:tr>
      <w:tr w:rsidR="0089403D" w:rsidRPr="00A7533B" w14:paraId="1AFA0FFB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366E46F" w14:textId="190F5D14" w:rsidR="0089403D" w:rsidRPr="009816F8" w:rsidRDefault="0089403D" w:rsidP="0089403D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Ⅶ. NOPLAT (a)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vAlign w:val="center"/>
          </w:tcPr>
          <w:p w14:paraId="0D564347" w14:textId="734327C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3,578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415FC32D" w14:textId="725A0FE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4,667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11CF5AA9" w14:textId="0421E313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5,955</w:t>
            </w:r>
          </w:p>
        </w:tc>
        <w:tc>
          <w:tcPr>
            <w:tcW w:w="1248" w:type="dxa"/>
            <w:tcBorders>
              <w:top w:val="nil"/>
            </w:tcBorders>
            <w:shd w:val="clear" w:color="auto" w:fill="auto"/>
            <w:vAlign w:val="center"/>
          </w:tcPr>
          <w:p w14:paraId="5AD5B98B" w14:textId="2310F9A4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7,478</w:t>
            </w:r>
          </w:p>
        </w:tc>
        <w:tc>
          <w:tcPr>
            <w:tcW w:w="124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3BF385" w14:textId="5D45C2B9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9,276</w:t>
            </w:r>
          </w:p>
        </w:tc>
      </w:tr>
      <w:tr w:rsidR="0089403D" w:rsidRPr="00A7533B" w14:paraId="7419820B" w14:textId="77777777" w:rsidTr="00DD0D2D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2B022535" w:rsidR="0089403D" w:rsidRPr="009816F8" w:rsidRDefault="0089403D" w:rsidP="0089403D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Ⅷ.</w:t>
            </w:r>
            <w:r w:rsidRPr="009816F8">
              <w:rPr>
                <w:rFonts w:asciiTheme="minorHAnsi" w:eastAsiaTheme="minorHAnsi" w:hAnsiTheme="minorHAnsi" w:cs="Arial Unicode MS" w:hint="eastAsia"/>
                <w:color w:val="000000"/>
                <w:sz w:val="18"/>
                <w:szCs w:val="18"/>
              </w:rPr>
              <w:t xml:space="preserve"> 조정사항 (b)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584C0B3F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-13,008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78585A22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3,152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7086B9EB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3,568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7B97580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4,099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81AEBD" w14:textId="78197895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4,636</w:t>
            </w:r>
          </w:p>
        </w:tc>
      </w:tr>
      <w:tr w:rsidR="0089403D" w:rsidRPr="00A7533B" w14:paraId="2E986571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7A2B1422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0433DD33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(2,299)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54B9A4C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(2,464)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70F22E9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(2,640)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15F16232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(2,829)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967F24" w14:textId="6850D2D5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(3,033)</w:t>
            </w:r>
          </w:p>
        </w:tc>
      </w:tr>
      <w:tr w:rsidR="0089403D" w:rsidRPr="00A7533B" w14:paraId="130B5A05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441B1982" w:rsidR="0089403D" w:rsidRPr="009816F8" w:rsidRDefault="0089403D" w:rsidP="0089403D">
            <w:pPr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2. 순운전자본의 증감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7FB517D5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-13,495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61603A24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2,630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43A3695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3,009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6F0D2EE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3,500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29CF87" w14:textId="67CC6CB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3,993</w:t>
            </w:r>
          </w:p>
        </w:tc>
      </w:tr>
      <w:tr w:rsidR="0089403D" w:rsidRPr="00A7533B" w14:paraId="6B23B239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63BD84A1" w:rsidR="0089403D" w:rsidRPr="009816F8" w:rsidRDefault="0089403D" w:rsidP="0089403D">
            <w:pPr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24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28748A5E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2,786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19ED0DB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2,986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36340FF4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3,199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0654E1C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3,428</w:t>
            </w:r>
          </w:p>
        </w:tc>
        <w:tc>
          <w:tcPr>
            <w:tcW w:w="1248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5F3290" w14:textId="016561F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3,676</w:t>
            </w:r>
          </w:p>
        </w:tc>
      </w:tr>
      <w:tr w:rsidR="0089403D" w:rsidRPr="00A7533B" w14:paraId="45B26663" w14:textId="77777777" w:rsidTr="00DD0D2D">
        <w:tc>
          <w:tcPr>
            <w:tcW w:w="234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306DFE6E" w:rsidR="0089403D" w:rsidRPr="009816F8" w:rsidRDefault="0089403D" w:rsidP="0089403D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Ⅸ. FCFF (c=a-b)</w:t>
            </w:r>
          </w:p>
        </w:tc>
        <w:tc>
          <w:tcPr>
            <w:tcW w:w="124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296CD53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16,586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4F3C8290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1,515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5F699CA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2,387</w:t>
            </w:r>
          </w:p>
        </w:tc>
        <w:tc>
          <w:tcPr>
            <w:tcW w:w="124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71AB75A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3,379</w:t>
            </w:r>
          </w:p>
        </w:tc>
        <w:tc>
          <w:tcPr>
            <w:tcW w:w="1248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F8B7DD" w14:textId="59CD7057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4,640</w:t>
            </w:r>
          </w:p>
        </w:tc>
      </w:tr>
      <w:tr w:rsidR="0089403D" w:rsidRPr="00A7533B" w14:paraId="7AB1AA1A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80EBA48" w14:textId="0C81D714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할인율</w:t>
            </w:r>
          </w:p>
        </w:tc>
        <w:tc>
          <w:tcPr>
            <w:tcW w:w="1247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395BB05E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13.05%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0D89DC2B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13.05%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7CD0252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13.05%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582F1B1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13.05%</w:t>
            </w:r>
          </w:p>
        </w:tc>
        <w:tc>
          <w:tcPr>
            <w:tcW w:w="1248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A2AC1E" w14:textId="222F495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13.05%</w:t>
            </w:r>
          </w:p>
        </w:tc>
      </w:tr>
      <w:tr w:rsidR="0089403D" w:rsidRPr="00A7533B" w14:paraId="613BDD92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CD791EC" w14:textId="5C8271D9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할인기간(기중현금흐름)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0B1DCF2D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11A19DC9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002ED07C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1F00DBD2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D1E30" w14:textId="7EFDD8A9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3.75</w:t>
            </w:r>
          </w:p>
        </w:tc>
      </w:tr>
      <w:tr w:rsidR="0089403D" w:rsidRPr="00A7533B" w14:paraId="0F22731A" w14:textId="77777777" w:rsidTr="00DD0D2D">
        <w:tc>
          <w:tcPr>
            <w:tcW w:w="234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0CB81E" w14:textId="765EEC4A" w:rsidR="0089403D" w:rsidRPr="009816F8" w:rsidRDefault="0089403D" w:rsidP="0089403D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816F8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053E1" w14:textId="6B6DBDA8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6C11D662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035A4D4A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2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3A53C1B6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48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E2B40F" w14:textId="3A3B34F1" w:rsidR="0089403D" w:rsidRPr="00F93D61" w:rsidRDefault="0089403D" w:rsidP="0089403D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0.63</w:t>
            </w:r>
          </w:p>
        </w:tc>
      </w:tr>
      <w:tr w:rsidR="0089403D" w:rsidRPr="00A7533B" w14:paraId="468A64D1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Ⅹ. ΣPV of FCFF(d)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0B233B50" w14:textId="4BE3F5E1" w:rsidR="0089403D" w:rsidRPr="00DF3B9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bookmarkStart w:id="24" w:name="RANGE!AC30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12,752</w:t>
            </w:r>
            <w:bookmarkEnd w:id="24"/>
          </w:p>
        </w:tc>
        <w:tc>
          <w:tcPr>
            <w:tcW w:w="1248" w:type="dxa"/>
            <w:tcBorders>
              <w:top w:val="single" w:sz="4" w:space="0" w:color="808080" w:themeColor="background1" w:themeShade="80"/>
              <w:bottom w:val="nil"/>
              <w:right w:val="nil"/>
            </w:tcBorders>
            <w:shd w:val="clear" w:color="auto" w:fill="auto"/>
          </w:tcPr>
          <w:p w14:paraId="61A73557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808080" w:themeColor="background1" w:themeShade="80"/>
              <w:left w:val="nil"/>
              <w:bottom w:val="nil"/>
            </w:tcBorders>
            <w:shd w:val="clear" w:color="auto" w:fill="auto"/>
          </w:tcPr>
          <w:p w14:paraId="0591D44E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56E0DC8B" w14:textId="77777777" w:rsidTr="00DD0D2D">
        <w:tc>
          <w:tcPr>
            <w:tcW w:w="234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Ⅺ</w:t>
            </w:r>
            <w:r>
              <w:rPr>
                <w:rFonts w:ascii="맑은 고딕" w:eastAsia="맑은 고딕" w:hAnsi="맑은 고딕" w:cs="Arial Unicode MS" w:hint="eastAsia"/>
                <w:color w:val="000000"/>
                <w:sz w:val="18"/>
                <w:szCs w:val="18"/>
              </w:rPr>
              <w:t>. 영구가치(e)</w:t>
            </w:r>
          </w:p>
        </w:tc>
        <w:tc>
          <w:tcPr>
            <w:tcW w:w="1247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41390" w14:textId="035C962E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47,558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7F3A8E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822560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3BBF135C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Ⅻ</w:t>
            </w:r>
            <w:r>
              <w:rPr>
                <w:rFonts w:ascii="맑은 고딕" w:eastAsia="맑은 고딕" w:hAnsi="맑은 고딕" w:cs="Arial Unicode MS" w:hint="eastAsia"/>
                <w:color w:val="000000"/>
                <w:sz w:val="18"/>
                <w:szCs w:val="18"/>
              </w:rPr>
              <w:t>. 영업가치(f=d+e)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EE9239" w14:textId="11FA033C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60,310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6C66E7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A4CFA7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22C8F51E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XIII. 비영업용자산(g)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B3042B" w14:textId="3F5AC1D4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943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B38CBB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B8EF82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27B021D5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XIV. 기업가치(h=f+g)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FF4991" w14:textId="17CAC23A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61,253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B6420D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BC5906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5E4CC42D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XV. 순부채(i)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6339D7" w14:textId="5889E73D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24,870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EF327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A16FDA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0F2EAC86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XVI. 우선주 등(j)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7C33EA" w14:textId="3D78E388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0760B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10D8831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739A9C8E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XVII.자기자본가치(k=h-i-j)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857F17" w14:textId="61BDA01C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36,383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694EE7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D67030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7533B" w14:paraId="60D180C2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XVIII. 유통보통발행주식수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86B72" w14:textId="42B44BDB" w:rsidR="0089403D" w:rsidRPr="00F93D61" w:rsidRDefault="0089403D" w:rsidP="0089403D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21,555,555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CEE8DA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C042D9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89403D" w:rsidRPr="00A93AA4" w14:paraId="1B6569B0" w14:textId="77777777" w:rsidTr="00DD0D2D">
        <w:tc>
          <w:tcPr>
            <w:tcW w:w="2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246C17AA" w:rsidR="0089403D" w:rsidRPr="00F93D61" w:rsidRDefault="0089403D" w:rsidP="0089403D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XIX. 주당 평가금액</w:t>
            </w:r>
          </w:p>
        </w:tc>
        <w:tc>
          <w:tcPr>
            <w:tcW w:w="124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2B332A" w14:textId="19CEE9CD" w:rsidR="0089403D" w:rsidRPr="00F93D61" w:rsidRDefault="0089403D" w:rsidP="0089403D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56C739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D6897E" w14:textId="77777777" w:rsidR="0089403D" w:rsidRPr="00F93D61" w:rsidRDefault="0089403D" w:rsidP="0089403D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CA0ADF8" w14:textId="77777777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25" w:name="_Toc43295597"/>
      <w:r w:rsidRPr="007756CE">
        <w:rPr>
          <w:rFonts w:asciiTheme="minorHAnsi" w:eastAsiaTheme="minorHAnsi" w:hAnsiTheme="minorHAnsi" w:hint="eastAsia"/>
        </w:rPr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25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5798E297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364435">
        <w:rPr>
          <w:rFonts w:ascii="맑은 고딕" w:eastAsia="맑은 고딕" w:hAnsi="맑은 고딕" w:hint="eastAsia"/>
        </w:rPr>
        <w:t>(주)비츠로넥스텍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364435">
        <w:rPr>
          <w:rFonts w:ascii="맑은 고딕" w:eastAsia="맑은 고딕" w:hAnsi="맑은 고딕"/>
          <w:b/>
          <w:bCs/>
          <w:u w:val="single"/>
        </w:rPr>
        <w:t>1,688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0276FAE5" w:rsidR="005B00E8" w:rsidRPr="000E13A4" w:rsidRDefault="00364435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1,688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4319C0EC" w:rsidR="005B00E8" w:rsidRPr="00AC58B8" w:rsidRDefault="00364435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1,688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26" w:name="_Toc43295598"/>
      <w:r w:rsidRPr="007756CE">
        <w:rPr>
          <w:rFonts w:asciiTheme="minorHAnsi" w:eastAsiaTheme="minorHAnsi" w:hAnsiTheme="minorHAnsi" w:hint="eastAsia"/>
        </w:rPr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26"/>
    </w:p>
    <w:p w14:paraId="0FE18DA0" w14:textId="1F3AF964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89403D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89403D" w:rsidRPr="00A7533B" w:rsidRDefault="0089403D" w:rsidP="0089403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89403D" w:rsidRPr="00A7533B" w:rsidRDefault="0089403D" w:rsidP="0089403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89403D" w:rsidRPr="00A7533B" w:rsidRDefault="0089403D" w:rsidP="0089403D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4B5B3576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27" w:name="RANGE!AC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12.05%</w:t>
            </w:r>
            <w:bookmarkEnd w:id="27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051ECF41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13.05%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0A01ACDC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14.05%</w:t>
            </w:r>
          </w:p>
        </w:tc>
      </w:tr>
      <w:tr w:rsidR="0089403D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89403D" w:rsidRPr="00A7533B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228D0B05" w:rsidR="0089403D" w:rsidRP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89403D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581" w:type="dxa"/>
            <w:vAlign w:val="center"/>
          </w:tcPr>
          <w:p w14:paraId="6DFA8E64" w14:textId="7D5128E5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1,821</w:t>
            </w:r>
          </w:p>
        </w:tc>
        <w:tc>
          <w:tcPr>
            <w:tcW w:w="1581" w:type="dxa"/>
            <w:vAlign w:val="center"/>
          </w:tcPr>
          <w:p w14:paraId="403583FF" w14:textId="2D9AC324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1,563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253D0FED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1,343</w:t>
            </w:r>
          </w:p>
        </w:tc>
      </w:tr>
      <w:tr w:rsidR="0089403D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89403D" w:rsidRPr="00A7533B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682DF348" w:rsidR="0089403D" w:rsidRP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89403D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581" w:type="dxa"/>
            <w:vAlign w:val="center"/>
          </w:tcPr>
          <w:p w14:paraId="7022A06E" w14:textId="3298B464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1,978</w:t>
            </w:r>
          </w:p>
        </w:tc>
        <w:tc>
          <w:tcPr>
            <w:tcW w:w="1581" w:type="dxa"/>
            <w:vAlign w:val="center"/>
          </w:tcPr>
          <w:p w14:paraId="7B717C8A" w14:textId="274D2A22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565630F8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1,443</w:t>
            </w:r>
          </w:p>
        </w:tc>
      </w:tr>
      <w:tr w:rsidR="0089403D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89403D" w:rsidRPr="00A7533B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7EA63A11" w:rsidR="0089403D" w:rsidRPr="0089403D" w:rsidRDefault="0089403D" w:rsidP="0089403D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89403D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581" w:type="dxa"/>
            <w:vAlign w:val="center"/>
          </w:tcPr>
          <w:p w14:paraId="141F3CF2" w14:textId="43A17309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2,167</w:t>
            </w:r>
          </w:p>
        </w:tc>
        <w:tc>
          <w:tcPr>
            <w:tcW w:w="1581" w:type="dxa"/>
            <w:vAlign w:val="center"/>
          </w:tcPr>
          <w:p w14:paraId="0D71C172" w14:textId="23C6EB0D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1,835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21340FD7" w:rsidR="0089403D" w:rsidRDefault="0089403D" w:rsidP="008940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1,561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sectPr w:rsidR="00B46121" w:rsidSect="00C55F3B">
      <w:headerReference w:type="default" r:id="rId16"/>
      <w:footerReference w:type="even" r:id="rId17"/>
      <w:footerReference w:type="default" r:id="rId18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AC3C5" w14:textId="77777777" w:rsidR="00CB5C24" w:rsidRDefault="00CB5C24">
      <w:r>
        <w:separator/>
      </w:r>
    </w:p>
  </w:endnote>
  <w:endnote w:type="continuationSeparator" w:id="0">
    <w:p w14:paraId="0B199687" w14:textId="77777777" w:rsidR="00CB5C24" w:rsidRDefault="00CB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CB5C24" w:rsidRDefault="00CB5C2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CB5C24" w:rsidRDefault="00CB5C2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CB5C24" w:rsidRDefault="00CB5C24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CB5C24" w:rsidRDefault="00CB5C24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6B18726A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D6C00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CB5C24" w:rsidRDefault="00CB5C24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CB5C24" w:rsidRDefault="00CB5C24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6AD36550" w:rsidR="00CB5C24" w:rsidRDefault="00CB5C24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E1EC6">
      <w:rPr>
        <w:rStyle w:val="a8"/>
        <w:noProof/>
      </w:rPr>
      <w:t>15</w:t>
    </w:r>
    <w:r>
      <w:rPr>
        <w:rStyle w:val="a8"/>
      </w:rPr>
      <w:fldChar w:fldCharType="end"/>
    </w:r>
  </w:p>
  <w:p w14:paraId="3B0EE34D" w14:textId="77777777" w:rsidR="00CB5C24" w:rsidRDefault="00CB5C24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7557A59B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3E7920DF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47EEE4B3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5F6EC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7F259" w14:textId="77777777" w:rsidR="00CB5C24" w:rsidRDefault="00CB5C24">
      <w:r>
        <w:separator/>
      </w:r>
    </w:p>
  </w:footnote>
  <w:footnote w:type="continuationSeparator" w:id="0">
    <w:p w14:paraId="61FEC3DC" w14:textId="77777777" w:rsidR="00CB5C24" w:rsidRDefault="00CB5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77777777" w:rsidR="00CB5C24" w:rsidRDefault="00CB5C24">
    <w:pPr>
      <w:pStyle w:val="a5"/>
      <w:jc w:val="right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7A43A" id="Line 8" o:spid="_x0000_s1026" style="position:absolute;left:0;text-align:left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hint="eastAsia"/>
      </w:rPr>
      <w:t>씨제이지엘에스㈜ 비시장성 지분증권 평가보고서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67DEBEE7" w:rsidR="00CB5C24" w:rsidRPr="005073E5" w:rsidRDefault="00CB5C24">
    <w:pPr>
      <w:pStyle w:val="a5"/>
      <w:jc w:val="right"/>
      <w:rPr>
        <w:rFonts w:ascii="맑은 고딕" w:eastAsia="맑은 고딕" w:hAnsi="맑은 고딕"/>
      </w:rPr>
    </w:pPr>
    <w:r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1C567D65" wp14:editId="272B4D1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755C" id="Line 4" o:spid="_x0000_s1026" style="position:absolute;left:0;text-align:left;flip:x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>
      <w:rPr>
        <w:rFonts w:ascii="맑은 고딕" w:eastAsia="맑은 고딕" w:hAnsi="맑은 고딕" w:hint="eastAsia"/>
        <w:noProof/>
      </w:rPr>
      <w:t>(주)비츠로넥스텍</w:t>
    </w:r>
    <w:r w:rsidRPr="001F333D">
      <w:rPr>
        <w:rFonts w:ascii="맑은 고딕" w:eastAsia="맑은 고딕" w:hAnsi="맑은 고딕" w:hint="eastAsia"/>
      </w:rPr>
      <w:t xml:space="preserve"> 비시장성 지분증권</w:t>
    </w:r>
    <w:r w:rsidRPr="005073E5">
      <w:rPr>
        <w:rFonts w:ascii="맑은 고딕" w:eastAsia="맑은 고딕" w:hAnsi="맑은 고딕" w:hint="eastAsia"/>
      </w:rPr>
      <w:t xml:space="preserve"> 평가보고서</w:t>
    </w:r>
    <w:r>
      <w:rPr>
        <w:rFonts w:ascii="맑은 고딕" w:eastAsia="맑은 고딕" w:hAnsi="맑은 고딕" w:hint="eastAsia"/>
      </w:rPr>
      <w:t>(별첨)</w:t>
    </w:r>
    <w:r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6A3B05BA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0706D8A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8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E5A51"/>
    <w:multiLevelType w:val="multilevel"/>
    <w:tmpl w:val="539AAF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0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7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9BB"/>
    <w:rsid w:val="000053F1"/>
    <w:rsid w:val="00010839"/>
    <w:rsid w:val="000125ED"/>
    <w:rsid w:val="0001302F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C9C"/>
    <w:rsid w:val="0004736F"/>
    <w:rsid w:val="00047C1D"/>
    <w:rsid w:val="00047EAC"/>
    <w:rsid w:val="00050545"/>
    <w:rsid w:val="00050DC9"/>
    <w:rsid w:val="0005135E"/>
    <w:rsid w:val="00051DBB"/>
    <w:rsid w:val="000527C7"/>
    <w:rsid w:val="00055971"/>
    <w:rsid w:val="0006098C"/>
    <w:rsid w:val="00062EF5"/>
    <w:rsid w:val="00063065"/>
    <w:rsid w:val="0006369D"/>
    <w:rsid w:val="00063AA0"/>
    <w:rsid w:val="00065D48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353E"/>
    <w:rsid w:val="00114070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B61"/>
    <w:rsid w:val="00134264"/>
    <w:rsid w:val="001354F9"/>
    <w:rsid w:val="00136042"/>
    <w:rsid w:val="00136A50"/>
    <w:rsid w:val="00137665"/>
    <w:rsid w:val="00137870"/>
    <w:rsid w:val="00140DFB"/>
    <w:rsid w:val="001422E0"/>
    <w:rsid w:val="001430B2"/>
    <w:rsid w:val="00143628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3D9F"/>
    <w:rsid w:val="001770EA"/>
    <w:rsid w:val="00180599"/>
    <w:rsid w:val="00180FD2"/>
    <w:rsid w:val="001815E9"/>
    <w:rsid w:val="00181B01"/>
    <w:rsid w:val="001828D0"/>
    <w:rsid w:val="0018301C"/>
    <w:rsid w:val="00185997"/>
    <w:rsid w:val="00185E70"/>
    <w:rsid w:val="00185EE9"/>
    <w:rsid w:val="00186520"/>
    <w:rsid w:val="00190082"/>
    <w:rsid w:val="00193742"/>
    <w:rsid w:val="00194F81"/>
    <w:rsid w:val="001A1D10"/>
    <w:rsid w:val="001A2234"/>
    <w:rsid w:val="001A37D9"/>
    <w:rsid w:val="001A42DC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4678"/>
    <w:rsid w:val="002454B9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D4F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7DEC"/>
    <w:rsid w:val="002E0F0B"/>
    <w:rsid w:val="002E1EC6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6583"/>
    <w:rsid w:val="00337B29"/>
    <w:rsid w:val="00337EED"/>
    <w:rsid w:val="00341DD8"/>
    <w:rsid w:val="00343D6F"/>
    <w:rsid w:val="00346C9C"/>
    <w:rsid w:val="00350446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435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3107"/>
    <w:rsid w:val="003E340C"/>
    <w:rsid w:val="003E52C6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2D70"/>
    <w:rsid w:val="00433F34"/>
    <w:rsid w:val="00435B6B"/>
    <w:rsid w:val="00437AA8"/>
    <w:rsid w:val="00442721"/>
    <w:rsid w:val="00443935"/>
    <w:rsid w:val="004442C8"/>
    <w:rsid w:val="0044433D"/>
    <w:rsid w:val="00444B9B"/>
    <w:rsid w:val="00446E8D"/>
    <w:rsid w:val="004470CB"/>
    <w:rsid w:val="004472DB"/>
    <w:rsid w:val="00450EA3"/>
    <w:rsid w:val="00453091"/>
    <w:rsid w:val="00453F4F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2449"/>
    <w:rsid w:val="004635BD"/>
    <w:rsid w:val="00463BEF"/>
    <w:rsid w:val="00464DE1"/>
    <w:rsid w:val="00466A62"/>
    <w:rsid w:val="0047028A"/>
    <w:rsid w:val="0047068B"/>
    <w:rsid w:val="00471B08"/>
    <w:rsid w:val="00472164"/>
    <w:rsid w:val="00475974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1A72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F35"/>
    <w:rsid w:val="004E38D7"/>
    <w:rsid w:val="004E3B5E"/>
    <w:rsid w:val="004E3B85"/>
    <w:rsid w:val="004E537B"/>
    <w:rsid w:val="004E6909"/>
    <w:rsid w:val="004E7664"/>
    <w:rsid w:val="004E7C40"/>
    <w:rsid w:val="004E7F5E"/>
    <w:rsid w:val="004F2897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797"/>
    <w:rsid w:val="005128F5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908F8"/>
    <w:rsid w:val="00590E71"/>
    <w:rsid w:val="0059206E"/>
    <w:rsid w:val="00594AD6"/>
    <w:rsid w:val="005952F7"/>
    <w:rsid w:val="00597389"/>
    <w:rsid w:val="00597CE4"/>
    <w:rsid w:val="005A0E39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31C"/>
    <w:rsid w:val="005E1632"/>
    <w:rsid w:val="005E2151"/>
    <w:rsid w:val="005E216A"/>
    <w:rsid w:val="005E3125"/>
    <w:rsid w:val="005E3CDB"/>
    <w:rsid w:val="005E67B2"/>
    <w:rsid w:val="005E797F"/>
    <w:rsid w:val="005F1866"/>
    <w:rsid w:val="005F1BA1"/>
    <w:rsid w:val="005F20F6"/>
    <w:rsid w:val="005F3E96"/>
    <w:rsid w:val="005F479B"/>
    <w:rsid w:val="005F761D"/>
    <w:rsid w:val="005F7FF7"/>
    <w:rsid w:val="00601806"/>
    <w:rsid w:val="0060264B"/>
    <w:rsid w:val="00605B1B"/>
    <w:rsid w:val="0060702F"/>
    <w:rsid w:val="00614A0B"/>
    <w:rsid w:val="00616B32"/>
    <w:rsid w:val="00616F4D"/>
    <w:rsid w:val="00617D23"/>
    <w:rsid w:val="006202DF"/>
    <w:rsid w:val="006206DA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5960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54F0"/>
    <w:rsid w:val="006E68E8"/>
    <w:rsid w:val="006E6E92"/>
    <w:rsid w:val="006E7922"/>
    <w:rsid w:val="006F06FB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2AA"/>
    <w:rsid w:val="007109BD"/>
    <w:rsid w:val="00714498"/>
    <w:rsid w:val="007151AA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727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EDA"/>
    <w:rsid w:val="007C0F83"/>
    <w:rsid w:val="007C1655"/>
    <w:rsid w:val="007C1E75"/>
    <w:rsid w:val="007C3CB0"/>
    <w:rsid w:val="007C55EC"/>
    <w:rsid w:val="007C5EA6"/>
    <w:rsid w:val="007D08FA"/>
    <w:rsid w:val="007D1C6F"/>
    <w:rsid w:val="007D3C5A"/>
    <w:rsid w:val="007D4148"/>
    <w:rsid w:val="007D45DF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B72"/>
    <w:rsid w:val="007E564A"/>
    <w:rsid w:val="007E5A97"/>
    <w:rsid w:val="007E6958"/>
    <w:rsid w:val="007F12E9"/>
    <w:rsid w:val="007F7525"/>
    <w:rsid w:val="007F772A"/>
    <w:rsid w:val="00802636"/>
    <w:rsid w:val="00802781"/>
    <w:rsid w:val="00804655"/>
    <w:rsid w:val="00810F65"/>
    <w:rsid w:val="0081151F"/>
    <w:rsid w:val="008119EE"/>
    <w:rsid w:val="00811A72"/>
    <w:rsid w:val="00813BF8"/>
    <w:rsid w:val="00815005"/>
    <w:rsid w:val="0081596C"/>
    <w:rsid w:val="00816815"/>
    <w:rsid w:val="00816F66"/>
    <w:rsid w:val="0081721D"/>
    <w:rsid w:val="00822D75"/>
    <w:rsid w:val="00826F99"/>
    <w:rsid w:val="008319D9"/>
    <w:rsid w:val="00831FA9"/>
    <w:rsid w:val="008329F7"/>
    <w:rsid w:val="00834B40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89"/>
    <w:rsid w:val="008910D4"/>
    <w:rsid w:val="008919F7"/>
    <w:rsid w:val="0089403D"/>
    <w:rsid w:val="008946DF"/>
    <w:rsid w:val="0089470B"/>
    <w:rsid w:val="008950A8"/>
    <w:rsid w:val="008A0556"/>
    <w:rsid w:val="008A0751"/>
    <w:rsid w:val="008A14F1"/>
    <w:rsid w:val="008A2254"/>
    <w:rsid w:val="008A3A57"/>
    <w:rsid w:val="008A3A8C"/>
    <w:rsid w:val="008A5D12"/>
    <w:rsid w:val="008B3715"/>
    <w:rsid w:val="008B3E77"/>
    <w:rsid w:val="008B6430"/>
    <w:rsid w:val="008B69CC"/>
    <w:rsid w:val="008B7487"/>
    <w:rsid w:val="008B7E84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5561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02E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16F8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B1C6B"/>
    <w:rsid w:val="009B1CB4"/>
    <w:rsid w:val="009B3FE0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D4"/>
    <w:rsid w:val="009F5773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70A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0F2B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C439A"/>
    <w:rsid w:val="00BC5EEA"/>
    <w:rsid w:val="00BC60D9"/>
    <w:rsid w:val="00BC63C1"/>
    <w:rsid w:val="00BC6A23"/>
    <w:rsid w:val="00BD2CE0"/>
    <w:rsid w:val="00BD31A2"/>
    <w:rsid w:val="00BD4291"/>
    <w:rsid w:val="00BD480B"/>
    <w:rsid w:val="00BD5B41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AF7"/>
    <w:rsid w:val="00C64761"/>
    <w:rsid w:val="00C65576"/>
    <w:rsid w:val="00C666CE"/>
    <w:rsid w:val="00C66A2D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661E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88"/>
    <w:rsid w:val="00CB45FC"/>
    <w:rsid w:val="00CB471A"/>
    <w:rsid w:val="00CB4BC6"/>
    <w:rsid w:val="00CB5648"/>
    <w:rsid w:val="00CB5C24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640"/>
    <w:rsid w:val="00D03D04"/>
    <w:rsid w:val="00D0561A"/>
    <w:rsid w:val="00D135BC"/>
    <w:rsid w:val="00D13FBA"/>
    <w:rsid w:val="00D16838"/>
    <w:rsid w:val="00D17483"/>
    <w:rsid w:val="00D211DE"/>
    <w:rsid w:val="00D223EE"/>
    <w:rsid w:val="00D24231"/>
    <w:rsid w:val="00D24F2A"/>
    <w:rsid w:val="00D257E8"/>
    <w:rsid w:val="00D32B55"/>
    <w:rsid w:val="00D35F52"/>
    <w:rsid w:val="00D36DDE"/>
    <w:rsid w:val="00D36EEA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6AA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E5A12"/>
    <w:rsid w:val="00DF246C"/>
    <w:rsid w:val="00DF2E4E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8074C"/>
    <w:rsid w:val="00E842B9"/>
    <w:rsid w:val="00E855E5"/>
    <w:rsid w:val="00E8572C"/>
    <w:rsid w:val="00E86F7E"/>
    <w:rsid w:val="00E87328"/>
    <w:rsid w:val="00E87F8B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3BF"/>
    <w:rsid w:val="00F3669F"/>
    <w:rsid w:val="00F36DA9"/>
    <w:rsid w:val="00F4024B"/>
    <w:rsid w:val="00F40B21"/>
    <w:rsid w:val="00F41B52"/>
    <w:rsid w:val="00F42224"/>
    <w:rsid w:val="00F42358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2DD7"/>
    <w:rsid w:val="00FA3706"/>
    <w:rsid w:val="00FA37B4"/>
    <w:rsid w:val="00FA3AD3"/>
    <w:rsid w:val="00FA3DBD"/>
    <w:rsid w:val="00FA4AAE"/>
    <w:rsid w:val="00FA4B6A"/>
    <w:rsid w:val="00FA62B0"/>
    <w:rsid w:val="00FA745F"/>
    <w:rsid w:val="00FB0F16"/>
    <w:rsid w:val="00FB1686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575B"/>
    <w:rsid w:val="00FE189F"/>
    <w:rsid w:val="00FE1C78"/>
    <w:rsid w:val="00FE1F6F"/>
    <w:rsid w:val="00FE215F"/>
    <w:rsid w:val="00FE24AB"/>
    <w:rsid w:val="00FE2AA1"/>
    <w:rsid w:val="00FE5EF4"/>
    <w:rsid w:val="00FE79E2"/>
    <w:rsid w:val="00FF0156"/>
    <w:rsid w:val="00FF0B0A"/>
    <w:rsid w:val="00FF25AD"/>
    <w:rsid w:val="00FF3EF0"/>
    <w:rsid w:val="00FF682F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CAC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4AA21-1423-4EAA-8688-033D0A0737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6104DF-C635-4F25-B1A1-243CCABC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200</TotalTime>
  <Pages>20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다.채동우</cp:lastModifiedBy>
  <cp:revision>16</cp:revision>
  <cp:lastPrinted>2024-10-11T06:22:00Z</cp:lastPrinted>
  <dcterms:created xsi:type="dcterms:W3CDTF">2024-10-10T04:25:00Z</dcterms:created>
  <dcterms:modified xsi:type="dcterms:W3CDTF">2024-10-11T08:48:00Z</dcterms:modified>
</cp:coreProperties>
</file>